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DC" w:rsidRPr="00AF08F3" w:rsidRDefault="00B10F4E" w:rsidP="00045ADC">
      <w:pPr>
        <w:widowControl w:val="0"/>
        <w:tabs>
          <w:tab w:val="center" w:pos="468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  <w:sz w:val="24"/>
          <w:szCs w:val="24"/>
          <w:lang w:val="en-US"/>
        </w:rPr>
      </w:pPr>
      <w:bookmarkStart w:id="0" w:name="sagitec2"/>
      <w:r>
        <w:rPr>
          <w:color w:val="000000"/>
          <w:sz w:val="24"/>
          <w:szCs w:val="24"/>
          <w:lang w:val="en-US"/>
        </w:rPr>
        <w:t>{</w:t>
      </w:r>
      <w:proofErr w:type="spellStart"/>
      <w:r>
        <w:rPr>
          <w:color w:val="000000"/>
          <w:sz w:val="24"/>
          <w:szCs w:val="24"/>
          <w:lang w:val="en-US"/>
        </w:rPr>
        <w:t>CurrentDate</w:t>
      </w:r>
      <w:proofErr w:type="spellEnd"/>
      <w:r>
        <w:rPr>
          <w:color w:val="000000"/>
          <w:sz w:val="24"/>
          <w:szCs w:val="24"/>
          <w:lang w:val="en-US"/>
        </w:rPr>
        <w:t>}</w:t>
      </w:r>
      <w:bookmarkEnd w:id="0"/>
      <w:r w:rsidR="00045ADC" w:rsidRPr="00AF08F3">
        <w:rPr>
          <w:color w:val="000000"/>
          <w:sz w:val="24"/>
          <w:szCs w:val="24"/>
          <w:lang w:val="en-US"/>
        </w:rPr>
        <w:tab/>
      </w:r>
    </w:p>
    <w:p w:rsidR="00045ADC" w:rsidRPr="00AF08F3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  <w:sz w:val="24"/>
          <w:szCs w:val="24"/>
          <w:lang w:val="en-US"/>
        </w:rPr>
      </w:pPr>
    </w:p>
    <w:p w:rsidR="00045ADC" w:rsidRPr="00A90D6B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icrosoft Sans Serif" w:hAnsi="Microsoft Sans Serif" w:cs="Microsoft Sans Serif"/>
          <w:color w:val="000000"/>
          <w:sz w:val="22"/>
          <w:szCs w:val="22"/>
          <w:highlight w:val="yellow"/>
          <w:lang w:val="en-US"/>
        </w:rPr>
      </w:pPr>
      <w:r w:rsidRPr="00A90D6B">
        <w:rPr>
          <w:rFonts w:ascii="Microsoft Sans Serif" w:hAnsi="Microsoft Sans Serif" w:cs="Microsoft Sans Serif"/>
          <w:color w:val="000000"/>
          <w:sz w:val="22"/>
          <w:szCs w:val="22"/>
          <w:highlight w:val="yellow"/>
          <w:lang w:val="en-US"/>
        </w:rPr>
        <w:t>INTERNAL REVENUE SERVICE</w:t>
      </w:r>
    </w:p>
    <w:p w:rsidR="00045ADC" w:rsidRPr="00A90D6B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icrosoft Sans Serif" w:hAnsi="Microsoft Sans Serif" w:cs="Microsoft Sans Serif"/>
          <w:color w:val="000000"/>
          <w:sz w:val="22"/>
          <w:szCs w:val="22"/>
          <w:highlight w:val="yellow"/>
          <w:lang w:val="en-US"/>
        </w:rPr>
      </w:pPr>
      <w:r w:rsidRPr="00A90D6B">
        <w:rPr>
          <w:rFonts w:ascii="Microsoft Sans Serif" w:hAnsi="Microsoft Sans Serif" w:cs="Microsoft Sans Serif"/>
          <w:color w:val="000000"/>
          <w:sz w:val="22"/>
          <w:szCs w:val="22"/>
          <w:highlight w:val="yellow"/>
          <w:lang w:val="en-US"/>
        </w:rPr>
        <w:t>ACS SUPPORT</w:t>
      </w:r>
    </w:p>
    <w:p w:rsidR="00045ADC" w:rsidRPr="00A90D6B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icrosoft Sans Serif" w:hAnsi="Microsoft Sans Serif" w:cs="Microsoft Sans Serif"/>
          <w:color w:val="000000"/>
          <w:sz w:val="22"/>
          <w:szCs w:val="22"/>
          <w:highlight w:val="yellow"/>
          <w:lang w:val="en-US"/>
        </w:rPr>
      </w:pPr>
      <w:r w:rsidRPr="00A90D6B">
        <w:rPr>
          <w:rFonts w:ascii="Microsoft Sans Serif" w:hAnsi="Microsoft Sans Serif" w:cs="Microsoft Sans Serif"/>
          <w:color w:val="000000"/>
          <w:sz w:val="22"/>
          <w:szCs w:val="22"/>
          <w:highlight w:val="yellow"/>
          <w:lang w:val="en-US"/>
        </w:rPr>
        <w:t>PO BOX 24017</w:t>
      </w:r>
    </w:p>
    <w:p w:rsidR="00045ADC" w:rsidRPr="001F702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icrosoft Sans Serif" w:hAnsi="Microsoft Sans Serif" w:cs="Microsoft Sans Serif"/>
          <w:color w:val="000000"/>
          <w:sz w:val="22"/>
          <w:szCs w:val="22"/>
          <w:lang w:val="en-US"/>
        </w:rPr>
      </w:pPr>
      <w:r w:rsidRPr="00A90D6B">
        <w:rPr>
          <w:rFonts w:ascii="Microsoft Sans Serif" w:hAnsi="Microsoft Sans Serif" w:cs="Microsoft Sans Serif"/>
          <w:color w:val="000000"/>
          <w:sz w:val="22"/>
          <w:szCs w:val="22"/>
          <w:highlight w:val="yellow"/>
          <w:lang w:val="en-US"/>
        </w:rPr>
        <w:t>FRESNO, CA 93779-4017</w:t>
      </w:r>
    </w:p>
    <w:p w:rsidR="00045ADC" w:rsidRPr="00A974F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  <w:sz w:val="24"/>
          <w:szCs w:val="24"/>
          <w:lang w:val="en-US"/>
        </w:rPr>
      </w:pPr>
    </w:p>
    <w:p w:rsidR="00045ADC" w:rsidRPr="00A974F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  <w:sz w:val="24"/>
          <w:szCs w:val="24"/>
          <w:lang w:val="en-US"/>
        </w:rPr>
      </w:pPr>
    </w:p>
    <w:p w:rsidR="00045ADC" w:rsidRPr="00A90D6B" w:rsidRDefault="00045ADC" w:rsidP="00045ADC">
      <w:pPr>
        <w:rPr>
          <w:b/>
          <w:color w:val="000000"/>
          <w:sz w:val="24"/>
          <w:szCs w:val="24"/>
        </w:rPr>
      </w:pPr>
      <w:r w:rsidRPr="00A90D6B">
        <w:rPr>
          <w:b/>
          <w:color w:val="000000"/>
          <w:sz w:val="24"/>
          <w:szCs w:val="24"/>
          <w:lang w:val="en-US"/>
        </w:rPr>
        <w:t xml:space="preserve">Re:  </w:t>
      </w:r>
      <w:r w:rsidRPr="00A90D6B">
        <w:rPr>
          <w:b/>
          <w:color w:val="000000"/>
          <w:sz w:val="24"/>
          <w:szCs w:val="24"/>
          <w:highlight w:val="yellow"/>
        </w:rPr>
        <w:t>Leon R. Clemons</w:t>
      </w:r>
    </w:p>
    <w:p w:rsidR="00045ADC" w:rsidRPr="00A974F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340"/>
        </w:tabs>
        <w:rPr>
          <w:b/>
          <w:color w:val="000000"/>
          <w:sz w:val="24"/>
          <w:szCs w:val="24"/>
          <w:lang w:val="en-US"/>
        </w:rPr>
      </w:pPr>
    </w:p>
    <w:p w:rsidR="00045ADC" w:rsidRPr="00A974F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  <w:sz w:val="24"/>
          <w:szCs w:val="24"/>
          <w:lang w:val="en-US"/>
        </w:rPr>
      </w:pPr>
    </w:p>
    <w:p w:rsidR="00045ADC" w:rsidRPr="00A974F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000000"/>
          <w:sz w:val="24"/>
          <w:szCs w:val="24"/>
          <w:lang w:val="en-US"/>
        </w:rPr>
      </w:pPr>
      <w:r w:rsidRPr="00A974F2">
        <w:rPr>
          <w:color w:val="000000"/>
          <w:sz w:val="24"/>
          <w:szCs w:val="24"/>
          <w:lang w:val="en-US"/>
        </w:rPr>
        <w:t>To Whom It May Concern:</w:t>
      </w:r>
    </w:p>
    <w:p w:rsidR="00045ADC" w:rsidRPr="00A974F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color w:val="000000"/>
          <w:sz w:val="24"/>
          <w:szCs w:val="24"/>
          <w:lang w:val="en-US"/>
        </w:rPr>
      </w:pPr>
    </w:p>
    <w:p w:rsidR="00045ADC" w:rsidRPr="00A974F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color w:val="000000"/>
          <w:sz w:val="24"/>
          <w:szCs w:val="24"/>
          <w:lang w:val="en-US"/>
        </w:rPr>
      </w:pPr>
      <w:r w:rsidRPr="00A974F2">
        <w:rPr>
          <w:color w:val="000000"/>
          <w:sz w:val="24"/>
          <w:szCs w:val="24"/>
          <w:lang w:val="en-US"/>
        </w:rPr>
        <w:t>The Motion Picture Industry (MPI) Pension Plan received the enclosed letter addressed to the above-named individual (Obligor).</w:t>
      </w:r>
    </w:p>
    <w:p w:rsidR="00045ADC" w:rsidRPr="00A974F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color w:val="000000"/>
          <w:sz w:val="24"/>
          <w:szCs w:val="24"/>
          <w:lang w:val="en-US"/>
        </w:rPr>
      </w:pPr>
    </w:p>
    <w:p w:rsidR="00045ADC" w:rsidRPr="00A974F2" w:rsidRDefault="007A228D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color w:val="000000"/>
          <w:sz w:val="24"/>
          <w:szCs w:val="24"/>
          <w:lang w:val="en-US"/>
        </w:rPr>
      </w:pPr>
      <w:r w:rsidRPr="00D5151A">
        <w:rPr>
          <w:sz w:val="24"/>
          <w:szCs w:val="24"/>
          <w:lang w:val="en-US"/>
        </w:rPr>
        <w:t xml:space="preserve">The Obligor is not an employee of MPI, and </w:t>
      </w:r>
      <w:r w:rsidR="00045ADC" w:rsidRPr="00A974F2">
        <w:rPr>
          <w:color w:val="000000"/>
          <w:sz w:val="24"/>
          <w:szCs w:val="24"/>
          <w:lang w:val="en-US"/>
        </w:rPr>
        <w:t>MPI does not have the Obligor’s address on record. Therefore, we are returning the letter.</w:t>
      </w:r>
    </w:p>
    <w:p w:rsidR="00045ADC" w:rsidRPr="00A974F2" w:rsidRDefault="00045ADC" w:rsidP="00045ADC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color w:val="000000"/>
          <w:sz w:val="24"/>
          <w:szCs w:val="24"/>
          <w:lang w:val="en-US"/>
        </w:rPr>
      </w:pPr>
    </w:p>
    <w:p w:rsidR="00045ADC" w:rsidRPr="00A974F2" w:rsidRDefault="00045ADC" w:rsidP="00045ADC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A974F2">
        <w:rPr>
          <w:color w:val="000000"/>
          <w:sz w:val="24"/>
          <w:szCs w:val="24"/>
        </w:rPr>
        <w:t>Sincerely,</w:t>
      </w:r>
    </w:p>
    <w:p w:rsidR="00045ADC" w:rsidRPr="00A974F2" w:rsidRDefault="00045ADC" w:rsidP="00045ADC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045ADC" w:rsidRPr="00A974F2" w:rsidRDefault="00045ADC" w:rsidP="00045ADC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8F79F8" w:rsidRPr="008F79F8" w:rsidRDefault="008F79F8" w:rsidP="008F79F8">
      <w:pPr>
        <w:rPr>
          <w:sz w:val="24"/>
          <w:szCs w:val="24"/>
          <w:lang w:val="en-US"/>
        </w:rPr>
      </w:pPr>
      <w:r w:rsidRPr="008F79F8">
        <w:rPr>
          <w:sz w:val="24"/>
          <w:szCs w:val="24"/>
          <w:lang w:val="en-US"/>
        </w:rPr>
        <w:t>Retirement Benefits</w:t>
      </w:r>
    </w:p>
    <w:p w:rsidR="00045ADC" w:rsidRPr="00A974F2" w:rsidRDefault="00045ADC" w:rsidP="00045ADC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045ADC" w:rsidRPr="00A974F2" w:rsidRDefault="00045ADC" w:rsidP="00045ADC">
      <w:pPr>
        <w:rPr>
          <w:sz w:val="24"/>
          <w:szCs w:val="24"/>
        </w:rPr>
      </w:pPr>
      <w:r w:rsidRPr="00A974F2">
        <w:rPr>
          <w:sz w:val="24"/>
          <w:szCs w:val="24"/>
        </w:rPr>
        <w:t>MY /</w:t>
      </w:r>
      <w:proofErr w:type="gramStart"/>
      <w:r w:rsidRPr="00A974F2">
        <w:rPr>
          <w:sz w:val="24"/>
          <w:szCs w:val="24"/>
        </w:rPr>
        <w:t>ap</w:t>
      </w:r>
      <w:proofErr w:type="gramEnd"/>
    </w:p>
    <w:p w:rsidR="00045ADC" w:rsidRPr="00A974F2" w:rsidRDefault="00045ADC" w:rsidP="00045ADC">
      <w:pPr>
        <w:rPr>
          <w:sz w:val="24"/>
          <w:szCs w:val="24"/>
        </w:rPr>
      </w:pPr>
      <w:bookmarkStart w:id="1" w:name="_GoBack"/>
      <w:bookmarkEnd w:id="1"/>
    </w:p>
    <w:p w:rsidR="00045ADC" w:rsidRPr="00A974F2" w:rsidRDefault="00045ADC" w:rsidP="00045ADC">
      <w:pPr>
        <w:rPr>
          <w:sz w:val="24"/>
          <w:szCs w:val="24"/>
        </w:rPr>
      </w:pPr>
      <w:r>
        <w:rPr>
          <w:sz w:val="24"/>
          <w:szCs w:val="24"/>
        </w:rPr>
        <w:t>Enclosure</w:t>
      </w:r>
    </w:p>
    <w:p w:rsidR="00C429CA" w:rsidRPr="00373DE5" w:rsidRDefault="00C429CA" w:rsidP="00373DE5">
      <w:pPr>
        <w:rPr>
          <w:szCs w:val="24"/>
        </w:rPr>
      </w:pPr>
    </w:p>
    <w:sectPr w:rsidR="00C429CA" w:rsidRPr="00373DE5" w:rsidSect="00266350">
      <w:footerReference w:type="default" r:id="rId12"/>
      <w:headerReference w:type="first" r:id="rId13"/>
      <w:footerReference w:type="first" r:id="rId14"/>
      <w:pgSz w:w="12240" w:h="15840"/>
      <w:pgMar w:top="2736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185" w:rsidRDefault="006D4185" w:rsidP="00E45852">
      <w:r>
        <w:separator/>
      </w:r>
    </w:p>
  </w:endnote>
  <w:endnote w:type="continuationSeparator" w:id="0">
    <w:p w:rsidR="006D4185" w:rsidRDefault="006D4185" w:rsidP="00E4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50D" w:rsidRDefault="00A9250D" w:rsidP="00A9250D">
    <w:pPr>
      <w:pStyle w:val="Footer"/>
      <w:jc w:val="center"/>
      <w:rPr>
        <w:rFonts w:ascii="Gill Sans MT" w:hAnsi="Gill Sans MT"/>
        <w:color w:val="008080"/>
        <w:w w:val="145"/>
        <w:sz w:val="15"/>
        <w:szCs w:val="15"/>
      </w:rPr>
    </w:pPr>
  </w:p>
  <w:p w:rsidR="00A9250D" w:rsidRDefault="00A9250D" w:rsidP="00A9250D">
    <w:pPr>
      <w:pStyle w:val="Footer"/>
      <w:jc w:val="center"/>
      <w:rPr>
        <w:rFonts w:ascii="Gill Sans MT" w:hAnsi="Gill Sans MT"/>
        <w:color w:val="777772"/>
        <w:w w:val="145"/>
        <w:sz w:val="15"/>
        <w:szCs w:val="15"/>
      </w:rPr>
    </w:pPr>
    <w:r>
      <w:rPr>
        <w:rFonts w:ascii="Gill Sans MT" w:hAnsi="Gill Sans MT"/>
        <w:color w:val="777772"/>
        <w:w w:val="145"/>
        <w:sz w:val="15"/>
        <w:szCs w:val="15"/>
      </w:rPr>
      <w:t xml:space="preserve">11365 Ventura Boulevard </w:t>
    </w:r>
    <w:r>
      <w:rPr>
        <w:rFonts w:ascii="Wingdings" w:hAnsi="Wingdings"/>
        <w:color w:val="777772"/>
        <w:w w:val="145"/>
        <w:sz w:val="15"/>
        <w:szCs w:val="15"/>
      </w:rPr>
      <w:t></w:t>
    </w:r>
    <w:r>
      <w:rPr>
        <w:rFonts w:ascii="Gill Sans MT" w:hAnsi="Gill Sans MT"/>
        <w:color w:val="777772"/>
        <w:w w:val="145"/>
        <w:sz w:val="15"/>
        <w:szCs w:val="15"/>
      </w:rPr>
      <w:t xml:space="preserve"> Studio City, California  91604-3148</w:t>
    </w:r>
  </w:p>
  <w:p w:rsidR="00A9250D" w:rsidRDefault="00A9250D" w:rsidP="00A9250D">
    <w:pPr>
      <w:pStyle w:val="Footer"/>
      <w:jc w:val="center"/>
      <w:rPr>
        <w:rFonts w:ascii="Gill Sans MT" w:hAnsi="Gill Sans MT"/>
        <w:color w:val="777772"/>
        <w:w w:val="145"/>
        <w:sz w:val="15"/>
        <w:szCs w:val="15"/>
      </w:rPr>
    </w:pPr>
    <w:r>
      <w:rPr>
        <w:rFonts w:ascii="Gill Sans MT" w:hAnsi="Gill Sans MT"/>
        <w:color w:val="777772"/>
        <w:w w:val="145"/>
        <w:sz w:val="15"/>
        <w:szCs w:val="15"/>
      </w:rPr>
      <w:t xml:space="preserve">Mailing Address:  </w:t>
    </w:r>
    <w:smartTag w:uri="urn:schemas-microsoft-com:office:smarttags" w:element="address">
      <w:smartTag w:uri="urn:schemas-microsoft-com:office:smarttags" w:element="Street">
        <w:r>
          <w:rPr>
            <w:rFonts w:ascii="Gill Sans MT" w:hAnsi="Gill Sans MT"/>
            <w:color w:val="777772"/>
            <w:w w:val="145"/>
            <w:sz w:val="15"/>
            <w:szCs w:val="15"/>
          </w:rPr>
          <w:t>P.O. Box</w:t>
        </w:r>
      </w:smartTag>
      <w:r>
        <w:rPr>
          <w:rFonts w:ascii="Gill Sans MT" w:hAnsi="Gill Sans MT"/>
          <w:color w:val="777772"/>
          <w:w w:val="145"/>
          <w:sz w:val="15"/>
          <w:szCs w:val="15"/>
        </w:rPr>
        <w:t xml:space="preserve"> 1999</w:t>
      </w:r>
    </w:smartTag>
    <w:r>
      <w:rPr>
        <w:rFonts w:ascii="Gill Sans MT" w:hAnsi="Gill Sans MT"/>
        <w:color w:val="777772"/>
        <w:w w:val="145"/>
        <w:sz w:val="15"/>
        <w:szCs w:val="15"/>
      </w:rPr>
      <w:t xml:space="preserve"> </w:t>
    </w:r>
    <w:r>
      <w:rPr>
        <w:rFonts w:ascii="Wingdings" w:hAnsi="Wingdings"/>
        <w:color w:val="777772"/>
        <w:w w:val="145"/>
        <w:sz w:val="15"/>
        <w:szCs w:val="15"/>
      </w:rPr>
      <w:t></w:t>
    </w:r>
    <w:r>
      <w:rPr>
        <w:rFonts w:ascii="Gill Sans MT" w:hAnsi="Gill Sans MT"/>
        <w:color w:val="777772"/>
        <w:w w:val="145"/>
        <w:sz w:val="15"/>
        <w:szCs w:val="15"/>
      </w:rPr>
      <w:t xml:space="preserve"> </w:t>
    </w:r>
    <w:smartTag w:uri="urn:schemas-microsoft-com:office:smarttags" w:element="place">
      <w:smartTag w:uri="urn:schemas-microsoft-com:office:smarttags" w:element="City">
        <w:r>
          <w:rPr>
            <w:rFonts w:ascii="Gill Sans MT" w:hAnsi="Gill Sans MT"/>
            <w:color w:val="777772"/>
            <w:w w:val="145"/>
            <w:sz w:val="15"/>
            <w:szCs w:val="15"/>
          </w:rPr>
          <w:t>Studio City</w:t>
        </w:r>
      </w:smartTag>
      <w:r>
        <w:rPr>
          <w:rFonts w:ascii="Gill Sans MT" w:hAnsi="Gill Sans MT"/>
          <w:color w:val="777772"/>
          <w:w w:val="145"/>
          <w:sz w:val="15"/>
          <w:szCs w:val="15"/>
        </w:rPr>
        <w:t xml:space="preserve">, </w:t>
      </w:r>
      <w:smartTag w:uri="urn:schemas-microsoft-com:office:smarttags" w:element="State">
        <w:r>
          <w:rPr>
            <w:rFonts w:ascii="Gill Sans MT" w:hAnsi="Gill Sans MT"/>
            <w:color w:val="777772"/>
            <w:w w:val="145"/>
            <w:sz w:val="15"/>
            <w:szCs w:val="15"/>
          </w:rPr>
          <w:t>California</w:t>
        </w:r>
      </w:smartTag>
      <w:r>
        <w:rPr>
          <w:rFonts w:ascii="Gill Sans MT" w:hAnsi="Gill Sans MT"/>
          <w:color w:val="777772"/>
          <w:w w:val="145"/>
          <w:sz w:val="15"/>
          <w:szCs w:val="15"/>
        </w:rPr>
        <w:t xml:space="preserve">  </w:t>
      </w:r>
      <w:smartTag w:uri="urn:schemas-microsoft-com:office:smarttags" w:element="PostalCode">
        <w:r>
          <w:rPr>
            <w:rFonts w:ascii="Gill Sans MT" w:hAnsi="Gill Sans MT"/>
            <w:color w:val="777772"/>
            <w:w w:val="145"/>
            <w:sz w:val="15"/>
            <w:szCs w:val="15"/>
          </w:rPr>
          <w:t>91614-0999</w:t>
        </w:r>
      </w:smartTag>
    </w:smartTag>
  </w:p>
  <w:p w:rsidR="00A9250D" w:rsidRDefault="00A9250D" w:rsidP="00A9250D">
    <w:pPr>
      <w:pStyle w:val="Footer"/>
      <w:jc w:val="center"/>
    </w:pPr>
    <w:r>
      <w:rPr>
        <w:rFonts w:ascii="Gill Sans MT" w:hAnsi="Gill Sans MT"/>
        <w:color w:val="777772"/>
        <w:w w:val="145"/>
        <w:sz w:val="15"/>
        <w:szCs w:val="15"/>
      </w:rPr>
      <w:t xml:space="preserve">818 or 310.769-0007 </w:t>
    </w:r>
    <w:r>
      <w:rPr>
        <w:rFonts w:ascii="Wingdings" w:hAnsi="Wingdings"/>
        <w:color w:val="777772"/>
        <w:w w:val="145"/>
        <w:sz w:val="15"/>
        <w:szCs w:val="15"/>
      </w:rPr>
      <w:t></w:t>
    </w:r>
    <w:r>
      <w:rPr>
        <w:rFonts w:ascii="Gill Sans MT" w:hAnsi="Gill Sans MT"/>
        <w:color w:val="777772"/>
        <w:w w:val="145"/>
        <w:sz w:val="15"/>
        <w:szCs w:val="15"/>
      </w:rPr>
      <w:t xml:space="preserve"> ww.mpiphp.org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C3B" w:rsidRDefault="00175C3B" w:rsidP="00266350">
    <w:pPr>
      <w:pStyle w:val="Footer"/>
      <w:ind w:left="720"/>
      <w:rPr>
        <w:sz w:val="22"/>
        <w:szCs w:val="22"/>
      </w:rPr>
    </w:pPr>
  </w:p>
  <w:p w:rsidR="00565F67" w:rsidRPr="00565F67" w:rsidRDefault="00565F67" w:rsidP="00957063">
    <w:pPr>
      <w:pStyle w:val="Footer"/>
      <w:ind w:left="-720"/>
      <w:rPr>
        <w:rFonts w:ascii="BC C39 3 to 1 Narrow" w:hAnsi="BC C39 3 to 1 Narrow"/>
        <w:sz w:val="48"/>
        <w:szCs w:val="48"/>
      </w:rPr>
    </w:pPr>
    <w:bookmarkStart w:id="2" w:name="sagitec4"/>
    <w:r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>
      <w:rPr>
        <w:rFonts w:ascii="BC C39 3 to 1 Narrow" w:hAnsi="BC C39 3 to 1 Narrow"/>
        <w:sz w:val="48"/>
        <w:szCs w:val="48"/>
      </w:rPr>
      <w:t>}</w:t>
    </w:r>
    <w:bookmarkEnd w:id="2"/>
  </w:p>
  <w:p w:rsidR="00DE6937" w:rsidRDefault="00565F67" w:rsidP="00E75DE1">
    <w:pPr>
      <w:pStyle w:val="Footer"/>
      <w:ind w:left="-720"/>
    </w:pPr>
    <w:bookmarkStart w:id="3" w:name="sagitec3"/>
    <w:r>
      <w:rPr>
        <w:sz w:val="18"/>
        <w:szCs w:val="22"/>
      </w:rPr>
      <w:t>{</w:t>
    </w:r>
    <w:proofErr w:type="spellStart"/>
    <w:proofErr w:type="gramStart"/>
    <w:r>
      <w:rPr>
        <w:sz w:val="18"/>
        <w:szCs w:val="22"/>
      </w:rPr>
      <w:t>stdMbrParticipantMPID</w:t>
    </w:r>
    <w:proofErr w:type="spellEnd"/>
    <w:proofErr w:type="gramEnd"/>
    <w:r>
      <w:rPr>
        <w:sz w:val="18"/>
        <w:szCs w:val="22"/>
      </w:rPr>
      <w:t>}</w:t>
    </w:r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185" w:rsidRDefault="006D4185" w:rsidP="00E45852">
      <w:r>
        <w:separator/>
      </w:r>
    </w:p>
  </w:footnote>
  <w:footnote w:type="continuationSeparator" w:id="0">
    <w:p w:rsidR="006D4185" w:rsidRDefault="006D4185" w:rsidP="00E45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BD9" w:rsidRDefault="00785BD9" w:rsidP="00AF7CBD">
    <w:pPr>
      <w:pStyle w:val="Header"/>
      <w:tabs>
        <w:tab w:val="clear" w:pos="4680"/>
        <w:tab w:val="clear" w:pos="9360"/>
        <w:tab w:val="left" w:pos="4347"/>
        <w:tab w:val="left" w:pos="5360"/>
      </w:tabs>
      <w:ind w:left="-810"/>
    </w:pPr>
    <w:r>
      <w:tab/>
    </w:r>
    <w:r>
      <w:tab/>
    </w:r>
  </w:p>
  <w:p w:rsidR="00785BD9" w:rsidRDefault="001E406C" w:rsidP="00785BD9">
    <w:pPr>
      <w:pStyle w:val="Header"/>
      <w:tabs>
        <w:tab w:val="clear" w:pos="4680"/>
        <w:tab w:val="clear" w:pos="9360"/>
        <w:tab w:val="left" w:pos="5360"/>
      </w:tabs>
      <w:ind w:left="-810"/>
    </w:pPr>
    <w:r>
      <w:rPr>
        <w:noProof/>
        <w:lang w:val="en-US"/>
      </w:rPr>
      <w:drawing>
        <wp:inline distT="0" distB="0" distL="0" distR="0">
          <wp:extent cx="2647315" cy="1084580"/>
          <wp:effectExtent l="0" t="0" r="0" b="0"/>
          <wp:docPr id="3" name="Picture 3" descr="C:\Users\mrout\Desktop\MPI_Logo_OPUS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out\Desktop\MPI_Logo_OPUS_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315" cy="1084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11C5"/>
    <w:multiLevelType w:val="hybridMultilevel"/>
    <w:tmpl w:val="E33AB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72641A"/>
    <w:multiLevelType w:val="hybridMultilevel"/>
    <w:tmpl w:val="FB9401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AD5D17"/>
    <w:multiLevelType w:val="hybridMultilevel"/>
    <w:tmpl w:val="81E4A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1E52CB"/>
    <w:multiLevelType w:val="hybridMultilevel"/>
    <w:tmpl w:val="11AC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595F"/>
    <w:rsid w:val="000361CC"/>
    <w:rsid w:val="000412C0"/>
    <w:rsid w:val="00042D59"/>
    <w:rsid w:val="00044867"/>
    <w:rsid w:val="00045ADC"/>
    <w:rsid w:val="00051990"/>
    <w:rsid w:val="0006431E"/>
    <w:rsid w:val="000644E8"/>
    <w:rsid w:val="0006765E"/>
    <w:rsid w:val="0008403D"/>
    <w:rsid w:val="00084C6F"/>
    <w:rsid w:val="000A00C0"/>
    <w:rsid w:val="000A466D"/>
    <w:rsid w:val="000B4E21"/>
    <w:rsid w:val="000B68CE"/>
    <w:rsid w:val="000B751E"/>
    <w:rsid w:val="000C114A"/>
    <w:rsid w:val="000C6EA1"/>
    <w:rsid w:val="000D5EB5"/>
    <w:rsid w:val="000F3038"/>
    <w:rsid w:val="00126BEC"/>
    <w:rsid w:val="00127474"/>
    <w:rsid w:val="00137BDA"/>
    <w:rsid w:val="00175C3B"/>
    <w:rsid w:val="00187118"/>
    <w:rsid w:val="001912A5"/>
    <w:rsid w:val="001E406C"/>
    <w:rsid w:val="001F069F"/>
    <w:rsid w:val="002026A1"/>
    <w:rsid w:val="00215A31"/>
    <w:rsid w:val="0026032C"/>
    <w:rsid w:val="00266350"/>
    <w:rsid w:val="00274396"/>
    <w:rsid w:val="0027542C"/>
    <w:rsid w:val="00277F6C"/>
    <w:rsid w:val="0028587F"/>
    <w:rsid w:val="002917F9"/>
    <w:rsid w:val="002D388F"/>
    <w:rsid w:val="002D580C"/>
    <w:rsid w:val="002D7D9F"/>
    <w:rsid w:val="002F6D96"/>
    <w:rsid w:val="002F7DDA"/>
    <w:rsid w:val="0030319D"/>
    <w:rsid w:val="00332C6B"/>
    <w:rsid w:val="00373DE5"/>
    <w:rsid w:val="003743D3"/>
    <w:rsid w:val="00385B1D"/>
    <w:rsid w:val="0039764B"/>
    <w:rsid w:val="003978A2"/>
    <w:rsid w:val="003A1936"/>
    <w:rsid w:val="003C005A"/>
    <w:rsid w:val="003C518C"/>
    <w:rsid w:val="003E283F"/>
    <w:rsid w:val="003E7A2A"/>
    <w:rsid w:val="003F5197"/>
    <w:rsid w:val="00402CFF"/>
    <w:rsid w:val="00403C81"/>
    <w:rsid w:val="004102C3"/>
    <w:rsid w:val="00470F16"/>
    <w:rsid w:val="00476730"/>
    <w:rsid w:val="004845B4"/>
    <w:rsid w:val="004928C7"/>
    <w:rsid w:val="004A7F84"/>
    <w:rsid w:val="004E0BFA"/>
    <w:rsid w:val="004F6645"/>
    <w:rsid w:val="00502064"/>
    <w:rsid w:val="00527390"/>
    <w:rsid w:val="00554732"/>
    <w:rsid w:val="00557415"/>
    <w:rsid w:val="00560573"/>
    <w:rsid w:val="00565296"/>
    <w:rsid w:val="00565F67"/>
    <w:rsid w:val="0058410B"/>
    <w:rsid w:val="005B0DEC"/>
    <w:rsid w:val="005B3776"/>
    <w:rsid w:val="00600D2E"/>
    <w:rsid w:val="006424C0"/>
    <w:rsid w:val="00666780"/>
    <w:rsid w:val="006668A8"/>
    <w:rsid w:val="00675E70"/>
    <w:rsid w:val="00676514"/>
    <w:rsid w:val="00677D11"/>
    <w:rsid w:val="006B0643"/>
    <w:rsid w:val="006C3B41"/>
    <w:rsid w:val="006D1721"/>
    <w:rsid w:val="006D4185"/>
    <w:rsid w:val="00701DB7"/>
    <w:rsid w:val="007244F7"/>
    <w:rsid w:val="00744A94"/>
    <w:rsid w:val="007541B8"/>
    <w:rsid w:val="00765C9D"/>
    <w:rsid w:val="00773C55"/>
    <w:rsid w:val="00781E4B"/>
    <w:rsid w:val="00785BD9"/>
    <w:rsid w:val="0079128A"/>
    <w:rsid w:val="007A228D"/>
    <w:rsid w:val="007B4398"/>
    <w:rsid w:val="007B5243"/>
    <w:rsid w:val="007C4F50"/>
    <w:rsid w:val="007F2EB6"/>
    <w:rsid w:val="00816340"/>
    <w:rsid w:val="008475DE"/>
    <w:rsid w:val="00850754"/>
    <w:rsid w:val="0087254E"/>
    <w:rsid w:val="00875C4E"/>
    <w:rsid w:val="00886EF6"/>
    <w:rsid w:val="00890537"/>
    <w:rsid w:val="008A1899"/>
    <w:rsid w:val="008A5DB7"/>
    <w:rsid w:val="008B1A5E"/>
    <w:rsid w:val="008B6A1A"/>
    <w:rsid w:val="008D3A92"/>
    <w:rsid w:val="008F6393"/>
    <w:rsid w:val="008F79F8"/>
    <w:rsid w:val="00914DB5"/>
    <w:rsid w:val="0094655E"/>
    <w:rsid w:val="009521B1"/>
    <w:rsid w:val="00957063"/>
    <w:rsid w:val="009673BF"/>
    <w:rsid w:val="009E58F2"/>
    <w:rsid w:val="009F0F93"/>
    <w:rsid w:val="00A02A0C"/>
    <w:rsid w:val="00A03E87"/>
    <w:rsid w:val="00A348A4"/>
    <w:rsid w:val="00A45297"/>
    <w:rsid w:val="00A542A2"/>
    <w:rsid w:val="00A64B1B"/>
    <w:rsid w:val="00A74120"/>
    <w:rsid w:val="00A873FA"/>
    <w:rsid w:val="00A90D6B"/>
    <w:rsid w:val="00A9250D"/>
    <w:rsid w:val="00A927EB"/>
    <w:rsid w:val="00AB2455"/>
    <w:rsid w:val="00AB3B3F"/>
    <w:rsid w:val="00AC0121"/>
    <w:rsid w:val="00AD3AC9"/>
    <w:rsid w:val="00AF1F76"/>
    <w:rsid w:val="00AF46D2"/>
    <w:rsid w:val="00AF7CBD"/>
    <w:rsid w:val="00B10F4E"/>
    <w:rsid w:val="00B33F82"/>
    <w:rsid w:val="00B76E23"/>
    <w:rsid w:val="00B84A4F"/>
    <w:rsid w:val="00B968E6"/>
    <w:rsid w:val="00BA3287"/>
    <w:rsid w:val="00BB4FF3"/>
    <w:rsid w:val="00BD6BC7"/>
    <w:rsid w:val="00BF3FBD"/>
    <w:rsid w:val="00C174FE"/>
    <w:rsid w:val="00C42341"/>
    <w:rsid w:val="00C429CA"/>
    <w:rsid w:val="00C6082E"/>
    <w:rsid w:val="00C640F1"/>
    <w:rsid w:val="00C926BA"/>
    <w:rsid w:val="00C94385"/>
    <w:rsid w:val="00CB6784"/>
    <w:rsid w:val="00CD0C69"/>
    <w:rsid w:val="00CF4077"/>
    <w:rsid w:val="00CF763A"/>
    <w:rsid w:val="00D1760A"/>
    <w:rsid w:val="00D2023A"/>
    <w:rsid w:val="00D22177"/>
    <w:rsid w:val="00D27A60"/>
    <w:rsid w:val="00D56748"/>
    <w:rsid w:val="00DA0199"/>
    <w:rsid w:val="00DB5B2E"/>
    <w:rsid w:val="00DC0774"/>
    <w:rsid w:val="00DD7D0E"/>
    <w:rsid w:val="00DE6937"/>
    <w:rsid w:val="00E32808"/>
    <w:rsid w:val="00E45852"/>
    <w:rsid w:val="00E501AA"/>
    <w:rsid w:val="00E561C4"/>
    <w:rsid w:val="00E749C6"/>
    <w:rsid w:val="00E7595F"/>
    <w:rsid w:val="00E75DE1"/>
    <w:rsid w:val="00E85489"/>
    <w:rsid w:val="00EA10D0"/>
    <w:rsid w:val="00EA147A"/>
    <w:rsid w:val="00EA28B4"/>
    <w:rsid w:val="00EA61AC"/>
    <w:rsid w:val="00ED0077"/>
    <w:rsid w:val="00EE0E90"/>
    <w:rsid w:val="00EE1DD1"/>
    <w:rsid w:val="00EE2942"/>
    <w:rsid w:val="00EF4518"/>
    <w:rsid w:val="00F01006"/>
    <w:rsid w:val="00F10572"/>
    <w:rsid w:val="00F15581"/>
    <w:rsid w:val="00F16AFA"/>
    <w:rsid w:val="00F31079"/>
    <w:rsid w:val="00F33462"/>
    <w:rsid w:val="00F55A1F"/>
    <w:rsid w:val="00F62662"/>
    <w:rsid w:val="00F95EF4"/>
    <w:rsid w:val="00FC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DC"/>
    <w:rPr>
      <w:rFonts w:ascii="Times New Roman" w:eastAsia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852"/>
  </w:style>
  <w:style w:type="paragraph" w:styleId="Footer">
    <w:name w:val="footer"/>
    <w:basedOn w:val="Normal"/>
    <w:link w:val="FooterChar"/>
    <w:uiPriority w:val="99"/>
    <w:unhideWhenUsed/>
    <w:rsid w:val="00E45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852"/>
  </w:style>
  <w:style w:type="paragraph" w:styleId="ListParagraph">
    <w:name w:val="List Paragraph"/>
    <w:basedOn w:val="Normal"/>
    <w:uiPriority w:val="34"/>
    <w:qFormat/>
    <w:rsid w:val="008D3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4A9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billus\Application%20Data\Microsoft\Templates\MEMOS\Blank%20Memo%20format%20to%20use%20Pre-printed%20Letterhead%20-%20October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dd08bf4c1c1660d6462901fedd5e6a96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778b9fc67d449864afc14c799e33755e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Props1.xml><?xml version="1.0" encoding="utf-8"?>
<ds:datastoreItem xmlns:ds="http://schemas.openxmlformats.org/officeDocument/2006/customXml" ds:itemID="{56A8C0C8-063C-4874-9D87-3DAF2215E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FA4DC4-B8AF-4EE5-8407-2632F190A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7CFD891-8554-41F7-9469-1FB8ED7DAB4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F629C4F-2509-4FC6-9CD5-0E79C60C40A4}">
  <ds:schemaRefs>
    <ds:schemaRef ds:uri="http://schemas.microsoft.com/office/2006/metadata/properties"/>
    <ds:schemaRef ds:uri="e6217fe4-3f74-4bdc-8158-13b29f716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Memo format to use Pre-printed Letterhead - October 2010.dotx</Template>
  <TotalTime>22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Memo format to use Pre-printed Letterhead - October 2010</vt:lpstr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Blank Memo format to use Pre-printed Letterhead - October 2010</dc:subject>
  <dc:creator>Wil Ubillus</dc:creator>
  <cp:keywords>Blank Memo format to use Pre-printed Letterhead - October 2010</cp:keywords>
  <cp:lastModifiedBy>Mamata Rout</cp:lastModifiedBy>
  <cp:revision>80</cp:revision>
  <cp:lastPrinted>2011-11-15T04:13:00Z</cp:lastPrinted>
  <dcterms:created xsi:type="dcterms:W3CDTF">2012-02-15T14:46:00Z</dcterms:created>
  <dcterms:modified xsi:type="dcterms:W3CDTF">2017-03-21T17:28:00Z</dcterms:modified>
  <cp:category>MEMO</cp:category>
  <cp:contentStatus>current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85600.0000000000</vt:lpwstr>
  </property>
</Properties>
</file>