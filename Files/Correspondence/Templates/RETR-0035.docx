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B7C89" w:rsidRDefault="00C6247C" w:rsidP="005B7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51C5C">
        <w:rPr>
          <w:rFonts w:ascii="Times New Roman" w:hAnsi="Times New Roman" w:cs="Times New Roman"/>
          <w:noProof/>
          <w:sz w:val="24"/>
          <w:szCs w:val="24"/>
        </w:rPr>
        <w:t>March 16, 2017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B7C89" w:rsidRDefault="005B7C89" w:rsidP="005B7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4313" w:rsidRPr="007C3F86" w:rsidRDefault="00844313" w:rsidP="005B7C89">
      <w:pPr>
        <w:spacing w:after="0" w:line="240" w:lineRule="auto"/>
        <w:jc w:val="both"/>
        <w:rPr>
          <w:rFonts w:ascii="Microsoft Sans Serif" w:hAnsi="Microsoft Sans Serif" w:cs="Microsoft Sans Serif"/>
        </w:rPr>
      </w:pPr>
      <w:bookmarkStart w:id="1" w:name="sagitec0"/>
      <w:r w:rsidRPr="007C3F86">
        <w:rPr>
          <w:rFonts w:ascii="Microsoft Sans Serif" w:hAnsi="Microsoft Sans Serif" w:cs="Microsoft Sans Serif"/>
        </w:rPr>
        <w:t>{</w:t>
      </w:r>
      <w:proofErr w:type="gramStart"/>
      <w:r w:rsidRPr="007C3F86">
        <w:rPr>
          <w:rFonts w:ascii="Microsoft Sans Serif" w:hAnsi="Microsoft Sans Serif" w:cs="Microsoft Sans Serif"/>
        </w:rPr>
        <w:t>stdMbrFullName</w:t>
      </w:r>
      <w:proofErr w:type="gramEnd"/>
      <w:r w:rsidRPr="007C3F86">
        <w:rPr>
          <w:rFonts w:ascii="Microsoft Sans Serif" w:hAnsi="Microsoft Sans Serif" w:cs="Microsoft Sans Serif"/>
        </w:rPr>
        <w:t>}</w:t>
      </w:r>
      <w:bookmarkEnd w:id="1"/>
    </w:p>
    <w:p w:rsidR="00844313" w:rsidRPr="007C3F86" w:rsidRDefault="00844313" w:rsidP="005B7C89">
      <w:pPr>
        <w:spacing w:after="0" w:line="240" w:lineRule="auto"/>
        <w:jc w:val="both"/>
        <w:rPr>
          <w:rFonts w:ascii="Microsoft Sans Serif" w:hAnsi="Microsoft Sans Serif" w:cs="Microsoft Sans Serif"/>
        </w:rPr>
      </w:pPr>
      <w:bookmarkStart w:id="2" w:name="sagitec1"/>
      <w:r w:rsidRPr="007C3F86">
        <w:rPr>
          <w:rFonts w:ascii="Microsoft Sans Serif" w:hAnsi="Microsoft Sans Serif" w:cs="Microsoft Sans Serif"/>
        </w:rPr>
        <w:t>{</w:t>
      </w:r>
      <w:proofErr w:type="gramStart"/>
      <w:r w:rsidR="00826742" w:rsidRPr="007C3F86">
        <w:rPr>
          <w:rFonts w:ascii="Microsoft Sans Serif" w:hAnsi="Microsoft Sans Serif" w:cs="Microsoft Sans Serif"/>
        </w:rPr>
        <w:t>x</w:t>
      </w:r>
      <w:proofErr w:type="gramEnd"/>
      <w:r w:rsidR="00826742" w:rsidRPr="007C3F86">
        <w:rPr>
          <w:rFonts w:ascii="Microsoft Sans Serif" w:hAnsi="Microsoft Sans Serif" w:cs="Microsoft Sans Serif"/>
        </w:rPr>
        <w:t xml:space="preserve"> </w:t>
      </w:r>
      <w:r w:rsidRPr="007C3F86">
        <w:rPr>
          <w:rFonts w:ascii="Microsoft Sans Serif" w:hAnsi="Microsoft Sans Serif" w:cs="Microsoft Sans Serif"/>
        </w:rPr>
        <w:t>stdMbrAdrCorStreet1}</w:t>
      </w:r>
      <w:bookmarkEnd w:id="2"/>
    </w:p>
    <w:p w:rsidR="00844313" w:rsidRPr="007C3F86" w:rsidRDefault="00844313" w:rsidP="005B7C89">
      <w:pPr>
        <w:spacing w:after="0" w:line="240" w:lineRule="auto"/>
        <w:jc w:val="both"/>
        <w:rPr>
          <w:rFonts w:ascii="Microsoft Sans Serif" w:hAnsi="Microsoft Sans Serif" w:cs="Microsoft Sans Serif"/>
        </w:rPr>
      </w:pPr>
      <w:bookmarkStart w:id="3" w:name="sagitec2"/>
      <w:r w:rsidRPr="007C3F86">
        <w:rPr>
          <w:rFonts w:ascii="Microsoft Sans Serif" w:hAnsi="Microsoft Sans Serif" w:cs="Microsoft Sans Serif"/>
        </w:rPr>
        <w:t>{</w:t>
      </w:r>
      <w:proofErr w:type="gramStart"/>
      <w:r w:rsidR="00826742" w:rsidRPr="007C3F86">
        <w:rPr>
          <w:rFonts w:ascii="Microsoft Sans Serif" w:hAnsi="Microsoft Sans Serif" w:cs="Microsoft Sans Serif"/>
        </w:rPr>
        <w:t>x</w:t>
      </w:r>
      <w:proofErr w:type="gramEnd"/>
      <w:r w:rsidR="00826742" w:rsidRPr="007C3F86">
        <w:rPr>
          <w:rFonts w:ascii="Microsoft Sans Serif" w:hAnsi="Microsoft Sans Serif" w:cs="Microsoft Sans Serif"/>
        </w:rPr>
        <w:t xml:space="preserve"> </w:t>
      </w:r>
      <w:r w:rsidRPr="007C3F86">
        <w:rPr>
          <w:rFonts w:ascii="Microsoft Sans Serif" w:hAnsi="Microsoft Sans Serif" w:cs="Microsoft Sans Serif"/>
        </w:rPr>
        <w:t>stdMbrAdrCorStreet2}</w:t>
      </w:r>
      <w:bookmarkEnd w:id="3"/>
    </w:p>
    <w:p w:rsidR="007C3F86" w:rsidRPr="007C3F86" w:rsidRDefault="007C3F86" w:rsidP="007C3F86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4" w:name="s1"/>
      <w:r w:rsidRPr="007C3F86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7C3F86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7C3F86">
        <w:rPr>
          <w:rFonts w:ascii="Microsoft Sans Serif" w:eastAsia="Times New Roman" w:hAnsi="Microsoft Sans Serif" w:cs="Microsoft Sans Serif"/>
          <w:spacing w:val="-3"/>
        </w:rPr>
        <w:t xml:space="preserve"> if </w:t>
      </w:r>
      <w:proofErr w:type="spellStart"/>
      <w:r w:rsidRPr="007C3F86">
        <w:rPr>
          <w:rFonts w:ascii="Microsoft Sans Serif" w:eastAsia="Times New Roman" w:hAnsi="Microsoft Sans Serif" w:cs="Microsoft Sans Serif"/>
          <w:spacing w:val="-3"/>
        </w:rPr>
        <w:t>stdIsUSA</w:t>
      </w:r>
      <w:proofErr w:type="spellEnd"/>
      <w:r w:rsidRPr="007C3F86">
        <w:rPr>
          <w:rFonts w:ascii="Microsoft Sans Serif" w:eastAsia="Times New Roman" w:hAnsi="Microsoft Sans Serif" w:cs="Microsoft Sans Serif"/>
          <w:spacing w:val="-3"/>
        </w:rPr>
        <w:t xml:space="preserve"> = 1}</w:t>
      </w:r>
      <w:bookmarkEnd w:id="4"/>
    </w:p>
    <w:p w:rsidR="007C3F86" w:rsidRPr="007C3F86" w:rsidRDefault="007C3F86" w:rsidP="007C3F86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5" w:name="s2"/>
      <w:r w:rsidRPr="007C3F86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7C3F86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7C3F86">
        <w:rPr>
          <w:rFonts w:ascii="Microsoft Sans Serif" w:eastAsia="Times New Roman" w:hAnsi="Microsoft Sans Serif" w:cs="Microsoft Sans Serif"/>
          <w:spacing w:val="-3"/>
        </w:rPr>
        <w:t xml:space="preserve"> </w:t>
      </w:r>
      <w:proofErr w:type="spellStart"/>
      <w:r w:rsidRPr="007C3F86">
        <w:rPr>
          <w:rFonts w:ascii="Microsoft Sans Serif" w:eastAsia="Times New Roman" w:hAnsi="Microsoft Sans Serif" w:cs="Microsoft Sans Serif"/>
          <w:spacing w:val="-3"/>
        </w:rPr>
        <w:t>stdDomesticStateInternationalCountry</w:t>
      </w:r>
      <w:proofErr w:type="spellEnd"/>
      <w:r w:rsidRPr="007C3F86">
        <w:rPr>
          <w:rFonts w:ascii="Microsoft Sans Serif" w:eastAsia="Times New Roman" w:hAnsi="Microsoft Sans Serif" w:cs="Microsoft Sans Serif"/>
          <w:spacing w:val="-3"/>
        </w:rPr>
        <w:t>}</w:t>
      </w:r>
      <w:bookmarkEnd w:id="5"/>
    </w:p>
    <w:p w:rsidR="007C3F86" w:rsidRPr="007C3F86" w:rsidRDefault="007C3F86" w:rsidP="007C3F86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6" w:name="s3"/>
      <w:r w:rsidRPr="007C3F86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7C3F86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7C3F86">
        <w:rPr>
          <w:rFonts w:ascii="Microsoft Sans Serif" w:eastAsia="Times New Roman" w:hAnsi="Microsoft Sans Serif" w:cs="Microsoft Sans Serif"/>
          <w:spacing w:val="-3"/>
        </w:rPr>
        <w:t xml:space="preserve"> else}</w:t>
      </w:r>
      <w:bookmarkEnd w:id="6"/>
    </w:p>
    <w:p w:rsidR="007C3F86" w:rsidRPr="007C3F86" w:rsidRDefault="007C3F86" w:rsidP="007C3F86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7" w:name="s4"/>
      <w:r w:rsidRPr="007C3F86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7C3F86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7C3F86">
        <w:rPr>
          <w:rFonts w:ascii="Microsoft Sans Serif" w:eastAsia="Times New Roman" w:hAnsi="Microsoft Sans Serif" w:cs="Microsoft Sans Serif"/>
          <w:spacing w:val="-3"/>
        </w:rPr>
        <w:t xml:space="preserve"> </w:t>
      </w:r>
      <w:proofErr w:type="spellStart"/>
      <w:r w:rsidRPr="007C3F86">
        <w:rPr>
          <w:rFonts w:ascii="Microsoft Sans Serif" w:eastAsia="Times New Roman" w:hAnsi="Microsoft Sans Serif" w:cs="Microsoft Sans Serif"/>
          <w:spacing w:val="-3"/>
        </w:rPr>
        <w:t>stdDomesticStateInternationalCountry</w:t>
      </w:r>
      <w:proofErr w:type="spellEnd"/>
      <w:r w:rsidRPr="007C3F86">
        <w:rPr>
          <w:rFonts w:ascii="Microsoft Sans Serif" w:eastAsia="Times New Roman" w:hAnsi="Microsoft Sans Serif" w:cs="Microsoft Sans Serif"/>
          <w:spacing w:val="-3"/>
        </w:rPr>
        <w:t>}</w:t>
      </w:r>
      <w:bookmarkEnd w:id="7"/>
    </w:p>
    <w:p w:rsidR="007C3F86" w:rsidRPr="007C3F86" w:rsidRDefault="007C3F86" w:rsidP="007C3F86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8" w:name="s5"/>
      <w:r w:rsidRPr="007C3F86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7C3F86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7C3F86">
        <w:rPr>
          <w:rFonts w:ascii="Microsoft Sans Serif" w:eastAsia="Times New Roman" w:hAnsi="Microsoft Sans Serif" w:cs="Microsoft Sans Serif"/>
          <w:spacing w:val="-3"/>
        </w:rPr>
        <w:t xml:space="preserve"> </w:t>
      </w:r>
      <w:proofErr w:type="spellStart"/>
      <w:r w:rsidRPr="007C3F86">
        <w:rPr>
          <w:rFonts w:ascii="Microsoft Sans Serif" w:eastAsia="Times New Roman" w:hAnsi="Microsoft Sans Serif" w:cs="Microsoft Sans Serif"/>
          <w:spacing w:val="-3"/>
        </w:rPr>
        <w:t>stdMbrAdrCountryDesc</w:t>
      </w:r>
      <w:proofErr w:type="spellEnd"/>
      <w:r w:rsidRPr="007C3F86">
        <w:rPr>
          <w:rFonts w:ascii="Microsoft Sans Serif" w:eastAsia="Times New Roman" w:hAnsi="Microsoft Sans Serif" w:cs="Microsoft Sans Serif"/>
          <w:spacing w:val="-3"/>
        </w:rPr>
        <w:t>}</w:t>
      </w:r>
      <w:bookmarkEnd w:id="8"/>
    </w:p>
    <w:p w:rsidR="007C3F86" w:rsidRPr="007C3F86" w:rsidRDefault="007C3F86" w:rsidP="007C3F86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9" w:name="s6"/>
      <w:r w:rsidRPr="007C3F86">
        <w:rPr>
          <w:rFonts w:ascii="Microsoft Sans Serif" w:eastAsia="Times New Roman" w:hAnsi="Microsoft Sans Serif" w:cs="Microsoft Sans Serif"/>
          <w:spacing w:val="-3"/>
        </w:rPr>
        <w:t>{</w:t>
      </w:r>
      <w:proofErr w:type="spellStart"/>
      <w:proofErr w:type="gramStart"/>
      <w:r w:rsidRPr="007C3F86">
        <w:rPr>
          <w:rFonts w:ascii="Microsoft Sans Serif" w:eastAsia="Times New Roman" w:hAnsi="Microsoft Sans Serif" w:cs="Microsoft Sans Serif"/>
          <w:spacing w:val="-3"/>
        </w:rPr>
        <w:t>endif</w:t>
      </w:r>
      <w:proofErr w:type="spellEnd"/>
      <w:proofErr w:type="gramEnd"/>
      <w:r w:rsidRPr="007C3F86">
        <w:rPr>
          <w:rFonts w:ascii="Microsoft Sans Serif" w:eastAsia="Times New Roman" w:hAnsi="Microsoft Sans Serif" w:cs="Microsoft Sans Serif"/>
          <w:spacing w:val="-3"/>
        </w:rPr>
        <w:t>}</w:t>
      </w:r>
      <w:bookmarkEnd w:id="9"/>
    </w:p>
    <w:p w:rsidR="005B7C8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C8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C89" w:rsidRPr="00C55950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950">
        <w:rPr>
          <w:rFonts w:ascii="Times New Roman" w:hAnsi="Times New Roman" w:cs="Times New Roman"/>
          <w:b/>
          <w:sz w:val="24"/>
          <w:szCs w:val="24"/>
        </w:rPr>
        <w:t>Re: Employee Contribution Balance</w:t>
      </w:r>
    </w:p>
    <w:p w:rsidR="005B7C8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C8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Mr./Mrs.</w:t>
      </w:r>
      <w:bookmarkStart w:id="10" w:name="sagitec6"/>
      <w:r w:rsidR="00846408">
        <w:rPr>
          <w:rFonts w:ascii="Times New Roman" w:hAnsi="Times New Roman" w:cs="Times New Roman"/>
          <w:sz w:val="24"/>
          <w:szCs w:val="24"/>
        </w:rPr>
        <w:t>{stdMbrLastName}</w:t>
      </w:r>
      <w:bookmarkEnd w:id="10"/>
      <w:r>
        <w:rPr>
          <w:rFonts w:ascii="Times New Roman" w:hAnsi="Times New Roman" w:cs="Times New Roman"/>
          <w:sz w:val="24"/>
          <w:szCs w:val="24"/>
        </w:rPr>
        <w:t>:</w:t>
      </w:r>
    </w:p>
    <w:p w:rsidR="005B7C8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C8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Pursuant to your </w:t>
      </w:r>
      <w:bookmarkStart w:id="11" w:name="sagitec9"/>
      <w:r w:rsidR="00781D4B" w:rsidRPr="002205F4">
        <w:rPr>
          <w:rFonts w:ascii="Times New Roman" w:hAnsi="Times New Roman" w:cs="Times New Roman"/>
          <w:b/>
          <w:sz w:val="24"/>
          <w:szCs w:val="24"/>
        </w:rPr>
        <w:t>{retrDate}</w:t>
      </w:r>
      <w:bookmarkEnd w:id="11"/>
      <w:r w:rsidR="00781D4B">
        <w:rPr>
          <w:rFonts w:ascii="Times New Roman" w:hAnsi="Times New Roman" w:cs="Times New Roman"/>
          <w:sz w:val="24"/>
          <w:szCs w:val="24"/>
        </w:rPr>
        <w:t xml:space="preserve"> request, we have calculated the remaining balance of the employee contributions that you m</w:t>
      </w:r>
      <w:r>
        <w:rPr>
          <w:rFonts w:ascii="Times New Roman" w:hAnsi="Times New Roman" w:cs="Times New Roman"/>
          <w:sz w:val="24"/>
          <w:szCs w:val="24"/>
        </w:rPr>
        <w:t xml:space="preserve">ade to Motion Picture Industry (MPI) Pension Plan prior to 1990.  Your remaining balance as of </w:t>
      </w:r>
      <w:bookmarkStart w:id="12" w:name="sagitec8"/>
      <w:r w:rsidR="00490754" w:rsidRPr="00490754">
        <w:rPr>
          <w:rFonts w:ascii="Times New Roman" w:hAnsi="Times New Roman" w:cs="Times New Roman"/>
          <w:b/>
          <w:sz w:val="24"/>
          <w:szCs w:val="24"/>
        </w:rPr>
        <w:t>{istrEEAsOfDate}</w:t>
      </w:r>
      <w:bookmarkEnd w:id="12"/>
      <w:r w:rsidR="00490754">
        <w:rPr>
          <w:rFonts w:ascii="Times New Roman" w:hAnsi="Times New Roman" w:cs="Times New Roman"/>
          <w:sz w:val="24"/>
          <w:szCs w:val="24"/>
        </w:rPr>
        <w:t xml:space="preserve"> is  </w:t>
      </w:r>
      <w:bookmarkStart w:id="13" w:name="sagitec7"/>
      <w:r w:rsidR="006872AC" w:rsidRPr="007D7694">
        <w:rPr>
          <w:rFonts w:ascii="Times New Roman" w:hAnsi="Times New Roman" w:cs="Times New Roman"/>
          <w:b/>
          <w:sz w:val="24"/>
          <w:szCs w:val="24"/>
        </w:rPr>
        <w:t>{ContributionBal}</w:t>
      </w:r>
      <w:bookmarkEnd w:id="13"/>
      <w:r w:rsidRPr="007D7694">
        <w:rPr>
          <w:rFonts w:ascii="Times New Roman" w:hAnsi="Times New Roman" w:cs="Times New Roman"/>
          <w:b/>
          <w:sz w:val="24"/>
          <w:szCs w:val="24"/>
        </w:rPr>
        <w:t>.</w:t>
      </w:r>
    </w:p>
    <w:p w:rsidR="005B7C8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C89" w:rsidRPr="008F191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919">
        <w:rPr>
          <w:rFonts w:ascii="Times New Roman" w:hAnsi="Times New Roman" w:cs="Times New Roman"/>
          <w:sz w:val="24"/>
          <w:szCs w:val="24"/>
        </w:rPr>
        <w:t xml:space="preserve">If you have any questions, please email MPI’s Participant Services Center at service@mpiphp.org. If you prefer, you may send us a fax at (818) 766-1229 or call toll-free (855) ASK-4MPI (855-275-4674), from 8 a.m. to 5 p.m. PST, Monday through Friday. </w:t>
      </w:r>
    </w:p>
    <w:p w:rsidR="005B7C89" w:rsidRPr="008F191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C89" w:rsidRPr="008F191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919">
        <w:rPr>
          <w:rFonts w:ascii="Times New Roman" w:hAnsi="Times New Roman" w:cs="Times New Roman"/>
          <w:sz w:val="24"/>
          <w:szCs w:val="24"/>
        </w:rPr>
        <w:t>Sincerely,</w:t>
      </w:r>
    </w:p>
    <w:p w:rsidR="005B7C89" w:rsidRPr="008F191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C89" w:rsidRPr="008F191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C89" w:rsidRPr="008F191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C89" w:rsidRPr="008F191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919">
        <w:rPr>
          <w:rFonts w:ascii="Times New Roman" w:hAnsi="Times New Roman" w:cs="Times New Roman"/>
          <w:sz w:val="24"/>
          <w:szCs w:val="24"/>
        </w:rPr>
        <w:t>Michelle Yanes</w:t>
      </w:r>
    </w:p>
    <w:p w:rsidR="005B7C89" w:rsidRPr="008F191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919">
        <w:rPr>
          <w:rFonts w:ascii="Times New Roman" w:hAnsi="Times New Roman" w:cs="Times New Roman"/>
          <w:sz w:val="24"/>
          <w:szCs w:val="24"/>
        </w:rPr>
        <w:t>Manager</w:t>
      </w:r>
    </w:p>
    <w:p w:rsidR="005B7C89" w:rsidRPr="008F1919" w:rsidRDefault="005B7C89" w:rsidP="005B7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919">
        <w:rPr>
          <w:rFonts w:ascii="Times New Roman" w:hAnsi="Times New Roman" w:cs="Times New Roman"/>
          <w:sz w:val="24"/>
          <w:szCs w:val="24"/>
        </w:rPr>
        <w:t>Retirement Benefits</w:t>
      </w:r>
    </w:p>
    <w:p w:rsidR="00B33F82" w:rsidRPr="00181BCF" w:rsidRDefault="00B33F82" w:rsidP="008E0B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33F82" w:rsidRPr="00181BCF" w:rsidSect="004A4C0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592" w:right="1440" w:bottom="864" w:left="1440" w:header="547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D48" w:rsidRDefault="00984D48" w:rsidP="00E45852">
      <w:pPr>
        <w:spacing w:after="0" w:line="240" w:lineRule="auto"/>
      </w:pPr>
      <w:r>
        <w:separator/>
      </w:r>
    </w:p>
  </w:endnote>
  <w:endnote w:type="continuationSeparator" w:id="0">
    <w:p w:rsidR="00984D48" w:rsidRDefault="00984D48" w:rsidP="00E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A98" w:rsidRDefault="00EA4A98" w:rsidP="00A9250D">
    <w:pPr>
      <w:pStyle w:val="Footer"/>
      <w:jc w:val="center"/>
      <w:rPr>
        <w:rFonts w:ascii="Gill Sans MT" w:hAnsi="Gill Sans MT"/>
        <w:color w:val="008080"/>
        <w:w w:val="145"/>
        <w:sz w:val="15"/>
        <w:szCs w:val="15"/>
      </w:rPr>
    </w:pPr>
  </w:p>
  <w:p w:rsidR="00EA4A98" w:rsidRDefault="00EA4A98" w:rsidP="00A9250D">
    <w:pPr>
      <w:pStyle w:val="Footer"/>
      <w:jc w:val="center"/>
      <w:rPr>
        <w:rFonts w:ascii="Gill Sans MT" w:hAnsi="Gill Sans MT"/>
        <w:color w:val="777772"/>
        <w:w w:val="145"/>
        <w:sz w:val="15"/>
        <w:szCs w:val="15"/>
      </w:rPr>
    </w:pPr>
    <w:r>
      <w:rPr>
        <w:rFonts w:ascii="Gill Sans MT" w:hAnsi="Gill Sans MT"/>
        <w:color w:val="777772"/>
        <w:w w:val="145"/>
        <w:sz w:val="15"/>
        <w:szCs w:val="15"/>
      </w:rPr>
      <w:t xml:space="preserve">11365 Ventura Boulevard </w:t>
    </w:r>
    <w:r>
      <w:rPr>
        <w:rFonts w:ascii="Wingdings" w:hAnsi="Wingdings"/>
        <w:color w:val="777772"/>
        <w:w w:val="145"/>
        <w:sz w:val="15"/>
        <w:szCs w:val="15"/>
      </w:rPr>
      <w:t></w:t>
    </w:r>
    <w:r>
      <w:rPr>
        <w:rFonts w:ascii="Gill Sans MT" w:hAnsi="Gill Sans MT"/>
        <w:color w:val="777772"/>
        <w:w w:val="145"/>
        <w:sz w:val="15"/>
        <w:szCs w:val="15"/>
      </w:rPr>
      <w:t xml:space="preserve"> Studio City, California  91604-3148</w:t>
    </w:r>
  </w:p>
  <w:p w:rsidR="00EA4A98" w:rsidRDefault="00EA4A98" w:rsidP="00A9250D">
    <w:pPr>
      <w:pStyle w:val="Footer"/>
      <w:jc w:val="center"/>
      <w:rPr>
        <w:rFonts w:ascii="Gill Sans MT" w:hAnsi="Gill Sans MT"/>
        <w:color w:val="777772"/>
        <w:w w:val="145"/>
        <w:sz w:val="15"/>
        <w:szCs w:val="15"/>
      </w:rPr>
    </w:pPr>
    <w:r>
      <w:rPr>
        <w:rFonts w:ascii="Gill Sans MT" w:hAnsi="Gill Sans MT"/>
        <w:color w:val="777772"/>
        <w:w w:val="145"/>
        <w:sz w:val="15"/>
        <w:szCs w:val="15"/>
      </w:rPr>
      <w:t xml:space="preserve">Mailing Address:  </w:t>
    </w:r>
    <w:smartTag w:uri="urn:schemas-microsoft-com:office:smarttags" w:element="address">
      <w:smartTag w:uri="urn:schemas-microsoft-com:office:smarttags" w:element="Street">
        <w:r>
          <w:rPr>
            <w:rFonts w:ascii="Gill Sans MT" w:hAnsi="Gill Sans MT"/>
            <w:color w:val="777772"/>
            <w:w w:val="145"/>
            <w:sz w:val="15"/>
            <w:szCs w:val="15"/>
          </w:rPr>
          <w:t>P.O. Box</w:t>
        </w:r>
      </w:smartTag>
      <w:r>
        <w:rPr>
          <w:rFonts w:ascii="Gill Sans MT" w:hAnsi="Gill Sans MT"/>
          <w:color w:val="777772"/>
          <w:w w:val="145"/>
          <w:sz w:val="15"/>
          <w:szCs w:val="15"/>
        </w:rPr>
        <w:t xml:space="preserve"> 1999</w:t>
      </w:r>
    </w:smartTag>
    <w:r>
      <w:rPr>
        <w:rFonts w:ascii="Gill Sans MT" w:hAnsi="Gill Sans MT"/>
        <w:color w:val="777772"/>
        <w:w w:val="145"/>
        <w:sz w:val="15"/>
        <w:szCs w:val="15"/>
      </w:rPr>
      <w:t xml:space="preserve"> </w:t>
    </w:r>
    <w:r>
      <w:rPr>
        <w:rFonts w:ascii="Wingdings" w:hAnsi="Wingdings"/>
        <w:color w:val="777772"/>
        <w:w w:val="145"/>
        <w:sz w:val="15"/>
        <w:szCs w:val="15"/>
      </w:rPr>
      <w:t></w:t>
    </w:r>
    <w:r>
      <w:rPr>
        <w:rFonts w:ascii="Gill Sans MT" w:hAnsi="Gill Sans MT"/>
        <w:color w:val="777772"/>
        <w:w w:val="145"/>
        <w:sz w:val="15"/>
        <w:szCs w:val="15"/>
      </w:rPr>
      <w:t xml:space="preserve"> </w:t>
    </w:r>
    <w:smartTag w:uri="urn:schemas-microsoft-com:office:smarttags" w:element="place">
      <w:smartTag w:uri="urn:schemas-microsoft-com:office:smarttags" w:element="City">
        <w:r>
          <w:rPr>
            <w:rFonts w:ascii="Gill Sans MT" w:hAnsi="Gill Sans MT"/>
            <w:color w:val="777772"/>
            <w:w w:val="145"/>
            <w:sz w:val="15"/>
            <w:szCs w:val="15"/>
          </w:rPr>
          <w:t>Studio City</w:t>
        </w:r>
      </w:smartTag>
      <w:r>
        <w:rPr>
          <w:rFonts w:ascii="Gill Sans MT" w:hAnsi="Gill Sans MT"/>
          <w:color w:val="777772"/>
          <w:w w:val="145"/>
          <w:sz w:val="15"/>
          <w:szCs w:val="15"/>
        </w:rPr>
        <w:t xml:space="preserve">, </w:t>
      </w:r>
      <w:smartTag w:uri="urn:schemas-microsoft-com:office:smarttags" w:element="State">
        <w:r>
          <w:rPr>
            <w:rFonts w:ascii="Gill Sans MT" w:hAnsi="Gill Sans MT"/>
            <w:color w:val="777772"/>
            <w:w w:val="145"/>
            <w:sz w:val="15"/>
            <w:szCs w:val="15"/>
          </w:rPr>
          <w:t>California</w:t>
        </w:r>
      </w:smartTag>
      <w:r>
        <w:rPr>
          <w:rFonts w:ascii="Gill Sans MT" w:hAnsi="Gill Sans MT"/>
          <w:color w:val="777772"/>
          <w:w w:val="145"/>
          <w:sz w:val="15"/>
          <w:szCs w:val="15"/>
        </w:rPr>
        <w:t xml:space="preserve">  </w:t>
      </w:r>
      <w:smartTag w:uri="urn:schemas-microsoft-com:office:smarttags" w:element="PostalCode">
        <w:r>
          <w:rPr>
            <w:rFonts w:ascii="Gill Sans MT" w:hAnsi="Gill Sans MT"/>
            <w:color w:val="777772"/>
            <w:w w:val="145"/>
            <w:sz w:val="15"/>
            <w:szCs w:val="15"/>
          </w:rPr>
          <w:t>91614-0999</w:t>
        </w:r>
      </w:smartTag>
    </w:smartTag>
  </w:p>
  <w:p w:rsidR="00EA4A98" w:rsidRDefault="00EA4A98" w:rsidP="00A9250D">
    <w:pPr>
      <w:pStyle w:val="Footer"/>
      <w:jc w:val="center"/>
    </w:pPr>
    <w:r>
      <w:rPr>
        <w:rFonts w:ascii="Gill Sans MT" w:hAnsi="Gill Sans MT"/>
        <w:color w:val="777772"/>
        <w:w w:val="145"/>
        <w:sz w:val="15"/>
        <w:szCs w:val="15"/>
      </w:rPr>
      <w:t xml:space="preserve">818 or 310.769-0007 </w:t>
    </w:r>
    <w:r>
      <w:rPr>
        <w:rFonts w:ascii="Wingdings" w:hAnsi="Wingdings"/>
        <w:color w:val="777772"/>
        <w:w w:val="145"/>
        <w:sz w:val="15"/>
        <w:szCs w:val="15"/>
      </w:rPr>
      <w:t></w:t>
    </w:r>
    <w:r>
      <w:rPr>
        <w:rFonts w:ascii="Gill Sans MT" w:hAnsi="Gill Sans MT"/>
        <w:color w:val="777772"/>
        <w:w w:val="145"/>
        <w:sz w:val="15"/>
        <w:szCs w:val="15"/>
      </w:rPr>
      <w:t xml:space="preserve"> ww.mpiphp.org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A98" w:rsidRPr="00CB5264" w:rsidRDefault="00CB5264" w:rsidP="00CB5264">
    <w:pPr>
      <w:pStyle w:val="Footer"/>
      <w:jc w:val="center"/>
      <w:rPr>
        <w:rFonts w:ascii="Gill Sans MT" w:hAnsi="Gill Sans MT"/>
        <w:smallCaps/>
        <w:w w:val="145"/>
        <w:sz w:val="15"/>
        <w:szCs w:val="15"/>
      </w:rPr>
    </w:pPr>
    <w:r>
      <w:object w:dxaOrig="8639" w:dyaOrig="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6.25pt;height:33.75pt" o:ole="">
          <v:imagedata r:id="rId1" o:title=""/>
        </v:shape>
        <o:OLEObject Type="Embed" ProgID="PBrush" ShapeID="_x0000_i1025" DrawAspect="Content" ObjectID="_1551177701" r:id="rId2"/>
      </w:object>
    </w:r>
  </w:p>
  <w:p w:rsidR="0059585B" w:rsidRPr="00000C55" w:rsidRDefault="00000C55" w:rsidP="00E73AEE">
    <w:pPr>
      <w:pStyle w:val="Footer"/>
      <w:ind w:left="-720"/>
      <w:rPr>
        <w:rFonts w:ascii="BC C39 3 to 1 Narrow" w:hAnsi="BC C39 3 to 1 Narrow"/>
        <w:smallCaps/>
        <w:sz w:val="48"/>
        <w:szCs w:val="48"/>
      </w:rPr>
    </w:pPr>
    <w:bookmarkStart w:id="14" w:name="sagitec12"/>
    <w:r>
      <w:rPr>
        <w:rFonts w:ascii="BC C39 3 to 1 Narrow" w:hAnsi="BC C39 3 to 1 Narrow"/>
        <w:smallCaps/>
        <w:sz w:val="48"/>
        <w:szCs w:val="48"/>
      </w:rPr>
      <w:t>{</w:t>
    </w:r>
    <w:proofErr w:type="spellStart"/>
    <w:r>
      <w:rPr>
        <w:rFonts w:ascii="BC C39 3 to 1 Narrow" w:hAnsi="BC C39 3 to 1 Narrow"/>
        <w:smallCaps/>
        <w:sz w:val="48"/>
        <w:szCs w:val="48"/>
      </w:rPr>
      <w:t>stdTrackingNo</w:t>
    </w:r>
    <w:proofErr w:type="spellEnd"/>
    <w:r>
      <w:rPr>
        <w:rFonts w:ascii="BC C39 3 to 1 Narrow" w:hAnsi="BC C39 3 to 1 Narrow"/>
        <w:smallCaps/>
        <w:sz w:val="48"/>
        <w:szCs w:val="48"/>
      </w:rPr>
      <w:t>}</w:t>
    </w:r>
    <w:bookmarkEnd w:id="14"/>
  </w:p>
  <w:p w:rsidR="00000C55" w:rsidRPr="00000C55" w:rsidRDefault="00000C55" w:rsidP="00E73AEE">
    <w:pPr>
      <w:pStyle w:val="Footer"/>
      <w:ind w:left="-720"/>
      <w:rPr>
        <w:rFonts w:ascii="Times New Roman" w:hAnsi="Times New Roman" w:cs="Times New Roman"/>
        <w:smallCaps/>
        <w:sz w:val="18"/>
        <w:szCs w:val="18"/>
      </w:rPr>
    </w:pPr>
    <w:bookmarkStart w:id="15" w:name="sagitec11"/>
    <w:r>
      <w:rPr>
        <w:rFonts w:ascii="Times New Roman" w:hAnsi="Times New Roman" w:cs="Times New Roman"/>
        <w:smallCaps/>
        <w:sz w:val="18"/>
        <w:szCs w:val="18"/>
      </w:rPr>
      <w:t>{</w:t>
    </w:r>
    <w:proofErr w:type="spellStart"/>
    <w:r>
      <w:rPr>
        <w:rFonts w:ascii="Times New Roman" w:hAnsi="Times New Roman" w:cs="Times New Roman"/>
        <w:smallCaps/>
        <w:sz w:val="18"/>
        <w:szCs w:val="18"/>
      </w:rPr>
      <w:t>stdMbrParticipantMPID</w:t>
    </w:r>
    <w:proofErr w:type="spellEnd"/>
    <w:r>
      <w:rPr>
        <w:rFonts w:ascii="Times New Roman" w:hAnsi="Times New Roman" w:cs="Times New Roman"/>
        <w:smallCaps/>
        <w:sz w:val="18"/>
        <w:szCs w:val="18"/>
      </w:rPr>
      <w:t>}</w:t>
    </w:r>
    <w:bookmarkEnd w:id="1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D48" w:rsidRDefault="00984D48" w:rsidP="00E45852">
      <w:pPr>
        <w:spacing w:after="0" w:line="240" w:lineRule="auto"/>
      </w:pPr>
      <w:r>
        <w:separator/>
      </w:r>
    </w:p>
  </w:footnote>
  <w:footnote w:type="continuationSeparator" w:id="0">
    <w:p w:rsidR="00984D48" w:rsidRDefault="00984D48" w:rsidP="00E45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A98" w:rsidRDefault="00EA4A98">
    <w:pPr>
      <w:pStyle w:val="Header"/>
      <w:rPr>
        <w:rFonts w:ascii="Times New Roman" w:hAnsi="Times New Roman" w:cs="Times New Roman"/>
        <w:sz w:val="24"/>
        <w:szCs w:val="24"/>
      </w:rPr>
    </w:pPr>
    <w:r w:rsidRPr="00E45852">
      <w:rPr>
        <w:rFonts w:ascii="Times New Roman" w:hAnsi="Times New Roman" w:cs="Times New Roman"/>
        <w:sz w:val="24"/>
        <w:szCs w:val="24"/>
      </w:rPr>
      <w:t>Memorandum to Sally Choi - MUTUAL of OMAHA - Annuity purchase, form requiring signature of Plan Administrator or Trustee</w:t>
    </w:r>
  </w:p>
  <w:p w:rsidR="00EA4A98" w:rsidRDefault="00EA4A9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January 27, 2011</w:t>
    </w:r>
  </w:p>
  <w:p w:rsidR="00EA4A98" w:rsidRPr="00E45852" w:rsidRDefault="00EA4A9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Page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A98" w:rsidRPr="006F67ED" w:rsidRDefault="00EA4A98" w:rsidP="003763D4">
    <w:pPr>
      <w:pStyle w:val="Header"/>
      <w:tabs>
        <w:tab w:val="clear" w:pos="4680"/>
        <w:tab w:val="clear" w:pos="9360"/>
        <w:tab w:val="left" w:pos="4347"/>
        <w:tab w:val="left" w:pos="5360"/>
      </w:tabs>
      <w:ind w:left="-720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8240" behindDoc="1" locked="1" layoutInCell="1" allowOverlap="1" wp14:anchorId="1D8D458A" wp14:editId="4FB174EE">
          <wp:simplePos x="0" y="0"/>
          <wp:positionH relativeFrom="page">
            <wp:posOffset>685800</wp:posOffset>
          </wp:positionH>
          <wp:positionV relativeFrom="page">
            <wp:posOffset>342900</wp:posOffset>
          </wp:positionV>
          <wp:extent cx="2651125" cy="10871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51125" cy="1087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:rsidR="00EA4A98" w:rsidRDefault="00EA4A98" w:rsidP="003763D4">
    <w:pPr>
      <w:pStyle w:val="Header"/>
      <w:tabs>
        <w:tab w:val="clear" w:pos="4680"/>
        <w:tab w:val="clear" w:pos="9360"/>
        <w:tab w:val="left" w:pos="5360"/>
      </w:tabs>
      <w:ind w:left="-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11C5"/>
    <w:multiLevelType w:val="hybridMultilevel"/>
    <w:tmpl w:val="E33AB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72641A"/>
    <w:multiLevelType w:val="hybridMultilevel"/>
    <w:tmpl w:val="FB9401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AD5D17"/>
    <w:multiLevelType w:val="hybridMultilevel"/>
    <w:tmpl w:val="81E4A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1E52CB"/>
    <w:multiLevelType w:val="hybridMultilevel"/>
    <w:tmpl w:val="11AC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242A"/>
    <w:rsid w:val="00000C55"/>
    <w:rsid w:val="000062E1"/>
    <w:rsid w:val="000361CC"/>
    <w:rsid w:val="000412C0"/>
    <w:rsid w:val="00042D59"/>
    <w:rsid w:val="00044867"/>
    <w:rsid w:val="0006242A"/>
    <w:rsid w:val="000644E8"/>
    <w:rsid w:val="0008403D"/>
    <w:rsid w:val="00084C6F"/>
    <w:rsid w:val="000A00C0"/>
    <w:rsid w:val="000A466D"/>
    <w:rsid w:val="000B5B9C"/>
    <w:rsid w:val="000B68CE"/>
    <w:rsid w:val="000B751E"/>
    <w:rsid w:val="001147B9"/>
    <w:rsid w:val="00126BEC"/>
    <w:rsid w:val="00127474"/>
    <w:rsid w:val="00173730"/>
    <w:rsid w:val="00177CFF"/>
    <w:rsid w:val="00181BCF"/>
    <w:rsid w:val="00187118"/>
    <w:rsid w:val="00197AC2"/>
    <w:rsid w:val="001A6A2A"/>
    <w:rsid w:val="002205F4"/>
    <w:rsid w:val="0023605A"/>
    <w:rsid w:val="0026032C"/>
    <w:rsid w:val="00277F6C"/>
    <w:rsid w:val="002917F9"/>
    <w:rsid w:val="002D580C"/>
    <w:rsid w:val="002E2CE4"/>
    <w:rsid w:val="002F6D96"/>
    <w:rsid w:val="002F7DDA"/>
    <w:rsid w:val="0030319D"/>
    <w:rsid w:val="00332C6B"/>
    <w:rsid w:val="003470D3"/>
    <w:rsid w:val="00355219"/>
    <w:rsid w:val="003743D3"/>
    <w:rsid w:val="003763D4"/>
    <w:rsid w:val="00385B1D"/>
    <w:rsid w:val="0039103A"/>
    <w:rsid w:val="0039764B"/>
    <w:rsid w:val="003978A2"/>
    <w:rsid w:val="003A1936"/>
    <w:rsid w:val="003C518C"/>
    <w:rsid w:val="003E7A2A"/>
    <w:rsid w:val="00402CFF"/>
    <w:rsid w:val="00403C81"/>
    <w:rsid w:val="00404CF0"/>
    <w:rsid w:val="004102C3"/>
    <w:rsid w:val="00451C5C"/>
    <w:rsid w:val="00470F16"/>
    <w:rsid w:val="00476730"/>
    <w:rsid w:val="004845B4"/>
    <w:rsid w:val="00490754"/>
    <w:rsid w:val="004A4C0D"/>
    <w:rsid w:val="004A7F84"/>
    <w:rsid w:val="004D5937"/>
    <w:rsid w:val="004E0BFA"/>
    <w:rsid w:val="004F6645"/>
    <w:rsid w:val="00506A6A"/>
    <w:rsid w:val="00554732"/>
    <w:rsid w:val="00557415"/>
    <w:rsid w:val="00560573"/>
    <w:rsid w:val="00565296"/>
    <w:rsid w:val="0059585B"/>
    <w:rsid w:val="005B7C89"/>
    <w:rsid w:val="005D69D5"/>
    <w:rsid w:val="005E6283"/>
    <w:rsid w:val="005F3A3E"/>
    <w:rsid w:val="00600D2E"/>
    <w:rsid w:val="00666780"/>
    <w:rsid w:val="00676514"/>
    <w:rsid w:val="00677D11"/>
    <w:rsid w:val="006872AC"/>
    <w:rsid w:val="006B0643"/>
    <w:rsid w:val="006F327A"/>
    <w:rsid w:val="006F67ED"/>
    <w:rsid w:val="00701DB7"/>
    <w:rsid w:val="00712ABF"/>
    <w:rsid w:val="007541B8"/>
    <w:rsid w:val="00781D4B"/>
    <w:rsid w:val="00781E4B"/>
    <w:rsid w:val="00785BD9"/>
    <w:rsid w:val="007B5243"/>
    <w:rsid w:val="007C3F86"/>
    <w:rsid w:val="007C4F50"/>
    <w:rsid w:val="007D5467"/>
    <w:rsid w:val="007D7694"/>
    <w:rsid w:val="007F2EB6"/>
    <w:rsid w:val="007F7BBA"/>
    <w:rsid w:val="00826742"/>
    <w:rsid w:val="00844313"/>
    <w:rsid w:val="00846408"/>
    <w:rsid w:val="008475DE"/>
    <w:rsid w:val="00850754"/>
    <w:rsid w:val="00875C4E"/>
    <w:rsid w:val="00886EF6"/>
    <w:rsid w:val="00890537"/>
    <w:rsid w:val="008A1899"/>
    <w:rsid w:val="008A5DB7"/>
    <w:rsid w:val="008A6E3B"/>
    <w:rsid w:val="008D3A92"/>
    <w:rsid w:val="008E0B41"/>
    <w:rsid w:val="008E0DA3"/>
    <w:rsid w:val="008F6393"/>
    <w:rsid w:val="009521B1"/>
    <w:rsid w:val="00963F61"/>
    <w:rsid w:val="00984D48"/>
    <w:rsid w:val="009D7E99"/>
    <w:rsid w:val="009E58F2"/>
    <w:rsid w:val="009F6222"/>
    <w:rsid w:val="00A21812"/>
    <w:rsid w:val="00A542A2"/>
    <w:rsid w:val="00A873FA"/>
    <w:rsid w:val="00A9250D"/>
    <w:rsid w:val="00A927EB"/>
    <w:rsid w:val="00AC0121"/>
    <w:rsid w:val="00AC2A0D"/>
    <w:rsid w:val="00AE54DE"/>
    <w:rsid w:val="00AF1F76"/>
    <w:rsid w:val="00AF7CBD"/>
    <w:rsid w:val="00B05B9C"/>
    <w:rsid w:val="00B33F82"/>
    <w:rsid w:val="00B53EDF"/>
    <w:rsid w:val="00B65BE3"/>
    <w:rsid w:val="00B7566C"/>
    <w:rsid w:val="00B769A8"/>
    <w:rsid w:val="00B76E23"/>
    <w:rsid w:val="00BA1456"/>
    <w:rsid w:val="00BD6BC7"/>
    <w:rsid w:val="00BF3FBD"/>
    <w:rsid w:val="00BF5E46"/>
    <w:rsid w:val="00C174FE"/>
    <w:rsid w:val="00C6082E"/>
    <w:rsid w:val="00C6247C"/>
    <w:rsid w:val="00C640F1"/>
    <w:rsid w:val="00C926BA"/>
    <w:rsid w:val="00CB5264"/>
    <w:rsid w:val="00CB6784"/>
    <w:rsid w:val="00CD0C69"/>
    <w:rsid w:val="00CF763A"/>
    <w:rsid w:val="00D1760A"/>
    <w:rsid w:val="00D27A60"/>
    <w:rsid w:val="00D56748"/>
    <w:rsid w:val="00DA0199"/>
    <w:rsid w:val="00DA379A"/>
    <w:rsid w:val="00DC5480"/>
    <w:rsid w:val="00DD7D0E"/>
    <w:rsid w:val="00DE6937"/>
    <w:rsid w:val="00E05977"/>
    <w:rsid w:val="00E45852"/>
    <w:rsid w:val="00E501AA"/>
    <w:rsid w:val="00E73AEE"/>
    <w:rsid w:val="00E749C6"/>
    <w:rsid w:val="00E7595F"/>
    <w:rsid w:val="00E92B29"/>
    <w:rsid w:val="00EA047E"/>
    <w:rsid w:val="00EA4A98"/>
    <w:rsid w:val="00EA61AC"/>
    <w:rsid w:val="00ED0077"/>
    <w:rsid w:val="00EE0E90"/>
    <w:rsid w:val="00EE2942"/>
    <w:rsid w:val="00EF4518"/>
    <w:rsid w:val="00F01006"/>
    <w:rsid w:val="00F15581"/>
    <w:rsid w:val="00F16AFA"/>
    <w:rsid w:val="00F24EC4"/>
    <w:rsid w:val="00F31079"/>
    <w:rsid w:val="00F33462"/>
    <w:rsid w:val="00F55A1F"/>
    <w:rsid w:val="00F62E28"/>
    <w:rsid w:val="00FB162C"/>
    <w:rsid w:val="00FC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52"/>
  </w:style>
  <w:style w:type="paragraph" w:styleId="Footer">
    <w:name w:val="footer"/>
    <w:basedOn w:val="Normal"/>
    <w:link w:val="FooterChar"/>
    <w:unhideWhenUsed/>
    <w:rsid w:val="00E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45852"/>
  </w:style>
  <w:style w:type="paragraph" w:styleId="ListParagraph">
    <w:name w:val="List Paragraph"/>
    <w:basedOn w:val="Normal"/>
    <w:uiPriority w:val="34"/>
    <w:qFormat/>
    <w:rsid w:val="008D3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minton\Local%20Settings\Temporary%20Internet%20Files\Content.Outlook\WQZLK6XT\Blank%20Letterhead%2020110204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  <Form_x0020_Status xmlns="e6217fe4-3f74-4bdc-8158-13b29f716531">Pending</Form_x0020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c6587dda2cb7818b2ee0551d5ee50202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eeb0cf02a4841593794905b1779cb7d8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200BA-1F28-42E7-8719-9461405507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71F1A-8E2A-4000-A618-C6E0BDB268AD}">
  <ds:schemaRefs>
    <ds:schemaRef ds:uri="http://schemas.microsoft.com/office/2006/metadata/properties"/>
    <ds:schemaRef ds:uri="e6217fe4-3f74-4bdc-8158-13b29f716531"/>
  </ds:schemaRefs>
</ds:datastoreItem>
</file>

<file path=customXml/itemProps3.xml><?xml version="1.0" encoding="utf-8"?>
<ds:datastoreItem xmlns:ds="http://schemas.openxmlformats.org/officeDocument/2006/customXml" ds:itemID="{6E6E54C1-E16D-43BA-85F6-A4F5514DB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7F9309C-3467-4E31-8C52-DF82C8C8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Letterhead 20110204 (3).dotx</Template>
  <TotalTime>21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</vt:lpstr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sminton</dc:creator>
  <cp:keywords/>
  <dc:description>January 2011 Approved by Communications Manager</dc:description>
  <cp:lastModifiedBy>Mamata Rout</cp:lastModifiedBy>
  <cp:revision>38</cp:revision>
  <cp:lastPrinted>2012-01-26T02:31:00Z</cp:lastPrinted>
  <dcterms:created xsi:type="dcterms:W3CDTF">2012-01-25T16:50:00Z</dcterms:created>
  <dcterms:modified xsi:type="dcterms:W3CDTF">2017-03-16T20:55:00Z</dcterms:modified>
  <cp:category/>
  <cp:contentStatus>current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