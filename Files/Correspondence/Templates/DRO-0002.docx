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984" w:rsidRPr="00BC22BC" w:rsidRDefault="00D32329" w:rsidP="00700530">
      <w:pPr>
        <w:spacing w:after="0" w:line="240" w:lineRule="auto"/>
        <w:jc w:val="both"/>
        <w:rPr>
          <w:rFonts w:ascii="Times New Roman" w:hAnsi="Times New Roman" w:cs="Times New Roman"/>
        </w:rPr>
      </w:pPr>
      <w:bookmarkStart w:id="0" w:name="sagitec19"/>
      <w:r w:rsidRPr="00BC22BC">
        <w:rPr>
          <w:rFonts w:ascii="Times New Roman" w:hAnsi="Times New Roman" w:cs="Times New Roman"/>
        </w:rPr>
        <w:t>{CurrentDate}</w:t>
      </w:r>
      <w:bookmarkEnd w:id="0"/>
    </w:p>
    <w:p w:rsidR="002C284A" w:rsidRPr="00BC22BC" w:rsidRDefault="002C284A" w:rsidP="00700530">
      <w:pPr>
        <w:spacing w:after="0" w:line="240" w:lineRule="auto"/>
        <w:jc w:val="both"/>
        <w:rPr>
          <w:rFonts w:ascii="Times New Roman" w:hAnsi="Times New Roman" w:cs="Times New Roman"/>
        </w:rPr>
      </w:pPr>
    </w:p>
    <w:p w:rsidR="00700530" w:rsidRPr="00BC22BC" w:rsidRDefault="00660903" w:rsidP="00700530">
      <w:pPr>
        <w:spacing w:after="0" w:line="240" w:lineRule="auto"/>
        <w:jc w:val="both"/>
        <w:rPr>
          <w:rFonts w:ascii="Microsoft Sans Serif" w:hAnsi="Microsoft Sans Serif" w:cs="Microsoft Sans Serif"/>
        </w:rPr>
      </w:pPr>
      <w:bookmarkStart w:id="1" w:name="sagitec0"/>
      <w:r w:rsidRPr="00BC22BC">
        <w:rPr>
          <w:rFonts w:ascii="Microsoft Sans Serif" w:hAnsi="Microsoft Sans Serif" w:cs="Microsoft Sans Serif"/>
        </w:rPr>
        <w:t>{stdMbrFullName}</w:t>
      </w:r>
      <w:bookmarkEnd w:id="1"/>
    </w:p>
    <w:p w:rsidR="00660903" w:rsidRPr="00BC22BC" w:rsidRDefault="00660903" w:rsidP="00700530">
      <w:pPr>
        <w:spacing w:after="0" w:line="240" w:lineRule="auto"/>
        <w:jc w:val="both"/>
        <w:rPr>
          <w:rFonts w:ascii="Microsoft Sans Serif" w:hAnsi="Microsoft Sans Serif" w:cs="Microsoft Sans Serif"/>
          <w:caps/>
        </w:rPr>
      </w:pPr>
      <w:bookmarkStart w:id="2" w:name="sagitec1"/>
      <w:r w:rsidRPr="00BC22BC">
        <w:rPr>
          <w:rFonts w:ascii="Microsoft Sans Serif" w:hAnsi="Microsoft Sans Serif" w:cs="Microsoft Sans Serif"/>
          <w:caps/>
        </w:rPr>
        <w:t>{x stdMbrAdrCorStreet1}</w:t>
      </w:r>
      <w:bookmarkEnd w:id="2"/>
    </w:p>
    <w:p w:rsidR="00660903" w:rsidRPr="00BC22BC" w:rsidRDefault="00660903" w:rsidP="00700530">
      <w:pPr>
        <w:spacing w:after="0" w:line="240" w:lineRule="auto"/>
        <w:jc w:val="both"/>
        <w:rPr>
          <w:rFonts w:ascii="Microsoft Sans Serif" w:hAnsi="Microsoft Sans Serif" w:cs="Microsoft Sans Serif"/>
          <w:caps/>
        </w:rPr>
      </w:pPr>
      <w:bookmarkStart w:id="3" w:name="sagitec2"/>
      <w:r w:rsidRPr="00BC22BC">
        <w:rPr>
          <w:rFonts w:ascii="Microsoft Sans Serif" w:hAnsi="Microsoft Sans Serif" w:cs="Microsoft Sans Serif"/>
          <w:caps/>
        </w:rPr>
        <w:t>{x stdMbrAdrCorStreet2}</w:t>
      </w:r>
      <w:bookmarkEnd w:id="3"/>
    </w:p>
    <w:p w:rsidR="0039541C" w:rsidRPr="00BC22BC" w:rsidRDefault="0039541C" w:rsidP="0039541C">
      <w:pPr>
        <w:spacing w:after="0" w:line="240" w:lineRule="auto"/>
        <w:jc w:val="both"/>
        <w:rPr>
          <w:rFonts w:ascii="Microsoft Sans Serif" w:eastAsia="Times New Roman" w:hAnsi="Microsoft Sans Serif" w:cs="Microsoft Sans Serif"/>
          <w:spacing w:val="-3"/>
        </w:rPr>
      </w:pPr>
      <w:bookmarkStart w:id="4" w:name="s1"/>
      <w:r w:rsidRPr="00BC22BC">
        <w:rPr>
          <w:rFonts w:ascii="Microsoft Sans Serif" w:eastAsia="Times New Roman" w:hAnsi="Microsoft Sans Serif" w:cs="Microsoft Sans Serif"/>
          <w:spacing w:val="-3"/>
        </w:rPr>
        <w:t>{x if stdIsUSA = 1}</w:t>
      </w:r>
      <w:bookmarkEnd w:id="4"/>
    </w:p>
    <w:p w:rsidR="0039541C" w:rsidRPr="00BC22BC" w:rsidRDefault="0039541C" w:rsidP="0039541C">
      <w:pPr>
        <w:spacing w:after="0" w:line="240" w:lineRule="auto"/>
        <w:jc w:val="both"/>
        <w:rPr>
          <w:rFonts w:ascii="Microsoft Sans Serif" w:eastAsia="Times New Roman" w:hAnsi="Microsoft Sans Serif" w:cs="Microsoft Sans Serif"/>
          <w:spacing w:val="-3"/>
        </w:rPr>
      </w:pPr>
      <w:bookmarkStart w:id="5" w:name="s2"/>
      <w:r w:rsidRPr="00BC22BC">
        <w:rPr>
          <w:rFonts w:ascii="Microsoft Sans Serif" w:eastAsia="Times New Roman" w:hAnsi="Microsoft Sans Serif" w:cs="Microsoft Sans Serif"/>
          <w:spacing w:val="-3"/>
        </w:rPr>
        <w:t>{x stdDomesticStateInternationalCountry}</w:t>
      </w:r>
      <w:bookmarkEnd w:id="5"/>
    </w:p>
    <w:p w:rsidR="0039541C" w:rsidRPr="00BC22BC" w:rsidRDefault="0039541C" w:rsidP="0039541C">
      <w:pPr>
        <w:spacing w:after="0" w:line="240" w:lineRule="auto"/>
        <w:jc w:val="both"/>
        <w:rPr>
          <w:rFonts w:ascii="Microsoft Sans Serif" w:eastAsia="Times New Roman" w:hAnsi="Microsoft Sans Serif" w:cs="Microsoft Sans Serif"/>
          <w:spacing w:val="-3"/>
        </w:rPr>
      </w:pPr>
      <w:bookmarkStart w:id="6" w:name="s3"/>
      <w:r w:rsidRPr="00BC22BC">
        <w:rPr>
          <w:rFonts w:ascii="Microsoft Sans Serif" w:eastAsia="Times New Roman" w:hAnsi="Microsoft Sans Serif" w:cs="Microsoft Sans Serif"/>
          <w:spacing w:val="-3"/>
        </w:rPr>
        <w:t>{x else}</w:t>
      </w:r>
      <w:bookmarkEnd w:id="6"/>
    </w:p>
    <w:p w:rsidR="0039541C" w:rsidRPr="00BC22BC" w:rsidRDefault="0039541C" w:rsidP="0039541C">
      <w:pPr>
        <w:spacing w:after="0" w:line="240" w:lineRule="auto"/>
        <w:jc w:val="both"/>
        <w:rPr>
          <w:rFonts w:ascii="Microsoft Sans Serif" w:eastAsia="Times New Roman" w:hAnsi="Microsoft Sans Serif" w:cs="Microsoft Sans Serif"/>
          <w:spacing w:val="-3"/>
        </w:rPr>
      </w:pPr>
      <w:bookmarkStart w:id="7" w:name="s4"/>
      <w:r w:rsidRPr="00BC22BC">
        <w:rPr>
          <w:rFonts w:ascii="Microsoft Sans Serif" w:eastAsia="Times New Roman" w:hAnsi="Microsoft Sans Serif" w:cs="Microsoft Sans Serif"/>
          <w:spacing w:val="-3"/>
        </w:rPr>
        <w:t>{x stdDomesticStateInternationalCountry}</w:t>
      </w:r>
      <w:bookmarkEnd w:id="7"/>
    </w:p>
    <w:p w:rsidR="0039541C" w:rsidRPr="00BC22BC" w:rsidRDefault="0039541C" w:rsidP="0039541C">
      <w:pPr>
        <w:spacing w:after="0" w:line="240" w:lineRule="auto"/>
        <w:jc w:val="both"/>
        <w:rPr>
          <w:rFonts w:ascii="Microsoft Sans Serif" w:eastAsia="Times New Roman" w:hAnsi="Microsoft Sans Serif" w:cs="Microsoft Sans Serif"/>
          <w:spacing w:val="-3"/>
        </w:rPr>
      </w:pPr>
      <w:bookmarkStart w:id="8" w:name="s5"/>
      <w:r w:rsidRPr="00BC22BC">
        <w:rPr>
          <w:rFonts w:ascii="Microsoft Sans Serif" w:eastAsia="Times New Roman" w:hAnsi="Microsoft Sans Serif" w:cs="Microsoft Sans Serif"/>
          <w:spacing w:val="-3"/>
        </w:rPr>
        <w:t>{x stdMbrAdrCountryDesc}</w:t>
      </w:r>
      <w:bookmarkEnd w:id="8"/>
    </w:p>
    <w:p w:rsidR="00700530" w:rsidRPr="00BC22BC" w:rsidRDefault="0039541C" w:rsidP="00700530">
      <w:pPr>
        <w:spacing w:after="0" w:line="240" w:lineRule="auto"/>
        <w:jc w:val="both"/>
        <w:rPr>
          <w:rFonts w:ascii="Microsoft Sans Serif" w:eastAsia="Times New Roman" w:hAnsi="Microsoft Sans Serif" w:cs="Microsoft Sans Serif"/>
          <w:spacing w:val="-3"/>
        </w:rPr>
      </w:pPr>
      <w:bookmarkStart w:id="9" w:name="s6"/>
      <w:r w:rsidRPr="00BC22BC">
        <w:rPr>
          <w:rFonts w:ascii="Microsoft Sans Serif" w:eastAsia="Times New Roman" w:hAnsi="Microsoft Sans Serif" w:cs="Microsoft Sans Serif"/>
          <w:spacing w:val="-3"/>
        </w:rPr>
        <w:t>{endif}</w:t>
      </w:r>
      <w:bookmarkEnd w:id="9"/>
    </w:p>
    <w:p w:rsidR="00700530" w:rsidRPr="00BC22BC" w:rsidRDefault="00700530" w:rsidP="00700530">
      <w:pPr>
        <w:spacing w:after="0" w:line="240" w:lineRule="auto"/>
        <w:jc w:val="both"/>
        <w:rPr>
          <w:rFonts w:ascii="Times New Roman" w:hAnsi="Times New Roman" w:cs="Times New Roman"/>
          <w:b/>
        </w:rPr>
      </w:pPr>
      <w:r w:rsidRPr="00BC22BC">
        <w:rPr>
          <w:rFonts w:ascii="Times New Roman" w:hAnsi="Times New Roman" w:cs="Times New Roman"/>
          <w:b/>
        </w:rPr>
        <w:t>Re: Qualified Domestic Relations Order (QDRO)</w:t>
      </w:r>
    </w:p>
    <w:p w:rsidR="00700530" w:rsidRPr="00BC22BC" w:rsidRDefault="00700530" w:rsidP="00700530">
      <w:pPr>
        <w:spacing w:after="0" w:line="240" w:lineRule="auto"/>
        <w:jc w:val="both"/>
        <w:rPr>
          <w:rFonts w:ascii="Times New Roman" w:hAnsi="Times New Roman" w:cs="Times New Roman"/>
        </w:rPr>
      </w:pPr>
    </w:p>
    <w:p w:rsidR="00044206" w:rsidRPr="00044206" w:rsidRDefault="00044206" w:rsidP="00044206">
      <w:pPr>
        <w:spacing w:after="0" w:line="240" w:lineRule="auto"/>
        <w:jc w:val="both"/>
        <w:rPr>
          <w:rFonts w:ascii="Times New Roman" w:hAnsi="Times New Roman" w:cs="Times New Roman"/>
        </w:rPr>
      </w:pPr>
      <w:r w:rsidRPr="00044206">
        <w:rPr>
          <w:rFonts w:ascii="Times New Roman" w:hAnsi="Times New Roman" w:cs="Times New Roman"/>
        </w:rPr>
        <w:t xml:space="preserve">Dear </w:t>
      </w:r>
      <w:bookmarkStart w:id="10" w:name="sagitec23"/>
      <w:r w:rsidR="0011556A">
        <w:rPr>
          <w:rFonts w:ascii="Times New Roman" w:hAnsi="Times New Roman" w:cs="Times New Roman"/>
        </w:rPr>
        <w:t>{</w:t>
      </w:r>
      <w:proofErr w:type="spellStart"/>
      <w:r w:rsidR="0011556A">
        <w:rPr>
          <w:rFonts w:ascii="Times New Roman" w:hAnsi="Times New Roman" w:cs="Times New Roman"/>
        </w:rPr>
        <w:t>stdTitle</w:t>
      </w:r>
      <w:proofErr w:type="spellEnd"/>
      <w:r w:rsidR="0011556A">
        <w:rPr>
          <w:rFonts w:ascii="Times New Roman" w:hAnsi="Times New Roman" w:cs="Times New Roman"/>
        </w:rPr>
        <w:t>}</w:t>
      </w:r>
      <w:bookmarkEnd w:id="10"/>
      <w:r w:rsidRPr="00044206">
        <w:rPr>
          <w:rFonts w:ascii="Times New Roman" w:hAnsi="Times New Roman" w:cs="Times New Roman"/>
        </w:rPr>
        <w:t xml:space="preserve"> </w:t>
      </w:r>
      <w:bookmarkStart w:id="11" w:name="sagitec9"/>
      <w:r w:rsidRPr="00044206">
        <w:rPr>
          <w:rFonts w:ascii="Times New Roman" w:hAnsi="Times New Roman" w:cs="Times New Roman"/>
        </w:rPr>
        <w:t>{</w:t>
      </w:r>
      <w:proofErr w:type="spellStart"/>
      <w:r w:rsidRPr="00044206">
        <w:rPr>
          <w:rFonts w:ascii="Times New Roman" w:hAnsi="Times New Roman" w:cs="Times New Roman"/>
        </w:rPr>
        <w:t>stdMbrLastName</w:t>
      </w:r>
      <w:proofErr w:type="spellEnd"/>
      <w:r w:rsidRPr="00044206">
        <w:rPr>
          <w:rFonts w:ascii="Times New Roman" w:hAnsi="Times New Roman" w:cs="Times New Roman"/>
        </w:rPr>
        <w:t>}</w:t>
      </w:r>
      <w:bookmarkEnd w:id="11"/>
      <w:r w:rsidRPr="00044206">
        <w:rPr>
          <w:rFonts w:ascii="Times New Roman" w:hAnsi="Times New Roman" w:cs="Times New Roman"/>
        </w:rPr>
        <w:t xml:space="preserve">: </w:t>
      </w:r>
    </w:p>
    <w:p w:rsidR="00700530" w:rsidRPr="00BC22BC" w:rsidRDefault="00700530" w:rsidP="00044206">
      <w:pPr>
        <w:spacing w:after="0" w:line="240" w:lineRule="auto"/>
        <w:jc w:val="both"/>
        <w:rPr>
          <w:rFonts w:ascii="Times New Roman" w:hAnsi="Times New Roman" w:cs="Times New Roman"/>
        </w:rPr>
      </w:pPr>
    </w:p>
    <w:p w:rsidR="00700530" w:rsidRPr="00044206" w:rsidRDefault="00700530" w:rsidP="00044206">
      <w:pPr>
        <w:spacing w:after="0" w:line="240" w:lineRule="auto"/>
        <w:jc w:val="both"/>
        <w:rPr>
          <w:rFonts w:ascii="Times New Roman" w:hAnsi="Times New Roman" w:cs="Times New Roman"/>
        </w:rPr>
      </w:pPr>
      <w:r w:rsidRPr="00044206">
        <w:rPr>
          <w:rFonts w:ascii="Times New Roman" w:hAnsi="Times New Roman" w:cs="Times New Roman"/>
        </w:rPr>
        <w:t>The Motion Picture Industry Pension Plan (the “Pension Plan”) and the Motion Picture Industry Individual Account Plan (the “IAP”) (collectively, “MPI”) records indicate that</w:t>
      </w:r>
      <w:bookmarkStart w:id="12" w:name="_GoBack"/>
      <w:bookmarkEnd w:id="12"/>
      <w:r w:rsidRPr="00044206">
        <w:rPr>
          <w:rFonts w:ascii="Times New Roman" w:hAnsi="Times New Roman" w:cs="Times New Roman"/>
        </w:rPr>
        <w:t xml:space="preserve"> we have a Joinder and/or draft Qualified Domestic Relations Order (“QDRO”), on file. </w:t>
      </w:r>
    </w:p>
    <w:p w:rsidR="00044206" w:rsidRPr="00044206" w:rsidRDefault="00044206" w:rsidP="00044206">
      <w:pPr>
        <w:spacing w:after="0" w:line="240" w:lineRule="auto"/>
        <w:jc w:val="both"/>
        <w:rPr>
          <w:rFonts w:ascii="Times New Roman" w:hAnsi="Times New Roman" w:cs="Times New Roman"/>
        </w:rPr>
      </w:pPr>
    </w:p>
    <w:p w:rsidR="00044206" w:rsidRPr="00044206" w:rsidRDefault="00044206" w:rsidP="00044206">
      <w:pPr>
        <w:spacing w:after="0" w:line="240" w:lineRule="auto"/>
        <w:jc w:val="both"/>
        <w:rPr>
          <w:rFonts w:ascii="Times New Roman" w:hAnsi="Times New Roman"/>
        </w:rPr>
      </w:pPr>
      <w:r w:rsidRPr="00044206">
        <w:rPr>
          <w:rFonts w:ascii="Times New Roman" w:hAnsi="Times New Roman"/>
        </w:rPr>
        <w:t xml:space="preserve">In order for us to maintain accurate records and contact information for you during these legal proceedings, we ask that you review and verify the following information. </w:t>
      </w:r>
    </w:p>
    <w:p w:rsidR="00044206" w:rsidRPr="00044206" w:rsidRDefault="00044206" w:rsidP="00044206">
      <w:pPr>
        <w:spacing w:after="0" w:line="240" w:lineRule="auto"/>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7398"/>
      </w:tblGrid>
      <w:tr w:rsidR="00700530" w:rsidRPr="00044206" w:rsidTr="00BC22BC">
        <w:trPr>
          <w:trHeight w:hRule="exact" w:val="288"/>
          <w:jc w:val="center"/>
        </w:trPr>
        <w:tc>
          <w:tcPr>
            <w:tcW w:w="2178" w:type="dxa"/>
          </w:tcPr>
          <w:p w:rsidR="00700530" w:rsidRPr="00044206" w:rsidRDefault="00700530" w:rsidP="00E361A0">
            <w:pPr>
              <w:jc w:val="both"/>
              <w:rPr>
                <w:rFonts w:ascii="Times New Roman" w:hAnsi="Times New Roman" w:cs="Times New Roman"/>
              </w:rPr>
            </w:pPr>
            <w:r w:rsidRPr="00044206">
              <w:rPr>
                <w:rFonts w:ascii="Times New Roman" w:hAnsi="Times New Roman" w:cs="Times New Roman"/>
              </w:rPr>
              <w:t xml:space="preserve">Case Number: </w:t>
            </w:r>
          </w:p>
        </w:tc>
        <w:tc>
          <w:tcPr>
            <w:tcW w:w="7398" w:type="dxa"/>
          </w:tcPr>
          <w:p w:rsidR="00700530" w:rsidRPr="00044206" w:rsidRDefault="00743639" w:rsidP="00E361A0">
            <w:pPr>
              <w:jc w:val="both"/>
              <w:rPr>
                <w:rFonts w:ascii="Times New Roman" w:hAnsi="Times New Roman" w:cs="Times New Roman"/>
              </w:rPr>
            </w:pPr>
            <w:bookmarkStart w:id="13" w:name="sagitec6"/>
            <w:r w:rsidRPr="00044206">
              <w:rPr>
                <w:rFonts w:ascii="Times New Roman" w:hAnsi="Times New Roman" w:cs="Times New Roman"/>
              </w:rPr>
              <w:t>{CASE}</w:t>
            </w:r>
            <w:bookmarkEnd w:id="13"/>
          </w:p>
        </w:tc>
      </w:tr>
      <w:tr w:rsidR="00700530" w:rsidRPr="00044206" w:rsidTr="00BC22BC">
        <w:trPr>
          <w:trHeight w:hRule="exact" w:val="288"/>
          <w:jc w:val="center"/>
        </w:trPr>
        <w:tc>
          <w:tcPr>
            <w:tcW w:w="2178" w:type="dxa"/>
          </w:tcPr>
          <w:p w:rsidR="00700530" w:rsidRPr="00044206" w:rsidRDefault="00700530" w:rsidP="00E361A0">
            <w:pPr>
              <w:jc w:val="both"/>
              <w:rPr>
                <w:rFonts w:ascii="Times New Roman" w:hAnsi="Times New Roman" w:cs="Times New Roman"/>
              </w:rPr>
            </w:pPr>
            <w:r w:rsidRPr="00044206">
              <w:rPr>
                <w:rFonts w:ascii="Times New Roman" w:hAnsi="Times New Roman" w:cs="Times New Roman"/>
              </w:rPr>
              <w:t>Name:</w:t>
            </w:r>
          </w:p>
        </w:tc>
        <w:tc>
          <w:tcPr>
            <w:tcW w:w="7398" w:type="dxa"/>
          </w:tcPr>
          <w:p w:rsidR="00700530" w:rsidRPr="00044206" w:rsidRDefault="008E7B31" w:rsidP="00E361A0">
            <w:pPr>
              <w:jc w:val="both"/>
              <w:rPr>
                <w:rFonts w:ascii="Times New Roman" w:hAnsi="Times New Roman" w:cs="Times New Roman"/>
              </w:rPr>
            </w:pPr>
            <w:bookmarkStart w:id="14" w:name="sagitec22"/>
            <w:r w:rsidRPr="00044206">
              <w:rPr>
                <w:rFonts w:ascii="Times New Roman" w:hAnsi="Times New Roman" w:cs="Times New Roman"/>
              </w:rPr>
              <w:t>{stdMbrFullNameInProperCase}</w:t>
            </w:r>
            <w:bookmarkEnd w:id="14"/>
          </w:p>
        </w:tc>
      </w:tr>
      <w:tr w:rsidR="00700530" w:rsidRPr="00044206" w:rsidTr="00BC22BC">
        <w:trPr>
          <w:trHeight w:hRule="exact" w:val="288"/>
          <w:jc w:val="center"/>
        </w:trPr>
        <w:tc>
          <w:tcPr>
            <w:tcW w:w="2178" w:type="dxa"/>
          </w:tcPr>
          <w:p w:rsidR="00700530" w:rsidRPr="00044206" w:rsidRDefault="00700530" w:rsidP="00E361A0">
            <w:pPr>
              <w:jc w:val="both"/>
              <w:rPr>
                <w:rFonts w:ascii="Times New Roman" w:hAnsi="Times New Roman" w:cs="Times New Roman"/>
              </w:rPr>
            </w:pPr>
            <w:r w:rsidRPr="00044206">
              <w:rPr>
                <w:rFonts w:ascii="Times New Roman" w:hAnsi="Times New Roman" w:cs="Times New Roman"/>
              </w:rPr>
              <w:t>Address:</w:t>
            </w:r>
          </w:p>
        </w:tc>
        <w:tc>
          <w:tcPr>
            <w:tcW w:w="7398" w:type="dxa"/>
          </w:tcPr>
          <w:p w:rsidR="00700530" w:rsidRPr="00044206" w:rsidRDefault="00D36CA4" w:rsidP="00C5614D">
            <w:pPr>
              <w:autoSpaceDE w:val="0"/>
              <w:autoSpaceDN w:val="0"/>
              <w:adjustRightInd w:val="0"/>
              <w:rPr>
                <w:rFonts w:ascii="Times New Roman" w:hAnsi="Times New Roman" w:cs="Times New Roman"/>
              </w:rPr>
            </w:pPr>
            <w:bookmarkStart w:id="15" w:name="sagitec18"/>
            <w:r w:rsidRPr="00044206">
              <w:rPr>
                <w:rFonts w:ascii="Times New Roman" w:hAnsi="Times New Roman" w:cs="Times New Roman"/>
              </w:rPr>
              <w:t>{stdMbrFUllAddress}</w:t>
            </w:r>
            <w:bookmarkEnd w:id="15"/>
          </w:p>
        </w:tc>
      </w:tr>
      <w:tr w:rsidR="00700530" w:rsidRPr="00044206" w:rsidTr="00BC22BC">
        <w:trPr>
          <w:trHeight w:hRule="exact" w:val="288"/>
          <w:jc w:val="center"/>
        </w:trPr>
        <w:tc>
          <w:tcPr>
            <w:tcW w:w="2178" w:type="dxa"/>
          </w:tcPr>
          <w:p w:rsidR="00700530" w:rsidRPr="00044206" w:rsidRDefault="00700530" w:rsidP="00E361A0">
            <w:pPr>
              <w:jc w:val="both"/>
              <w:rPr>
                <w:rFonts w:ascii="Times New Roman" w:hAnsi="Times New Roman" w:cs="Times New Roman"/>
              </w:rPr>
            </w:pPr>
            <w:r w:rsidRPr="00044206">
              <w:rPr>
                <w:rFonts w:ascii="Times New Roman" w:hAnsi="Times New Roman" w:cs="Times New Roman"/>
              </w:rPr>
              <w:t xml:space="preserve">Phone: </w:t>
            </w:r>
          </w:p>
        </w:tc>
        <w:tc>
          <w:tcPr>
            <w:tcW w:w="7398" w:type="dxa"/>
          </w:tcPr>
          <w:p w:rsidR="00700530" w:rsidRPr="00044206" w:rsidRDefault="00C5614D" w:rsidP="00E361A0">
            <w:pPr>
              <w:jc w:val="both"/>
              <w:rPr>
                <w:rFonts w:ascii="Times New Roman" w:hAnsi="Times New Roman" w:cs="Times New Roman"/>
              </w:rPr>
            </w:pPr>
            <w:bookmarkStart w:id="16" w:name="sagitec11"/>
            <w:r w:rsidRPr="00044206">
              <w:rPr>
                <w:rFonts w:ascii="Times New Roman" w:hAnsi="Times New Roman" w:cs="Times New Roman"/>
              </w:rPr>
              <w:t>{phone}</w:t>
            </w:r>
            <w:bookmarkEnd w:id="16"/>
          </w:p>
        </w:tc>
      </w:tr>
      <w:tr w:rsidR="00700530" w:rsidRPr="00044206" w:rsidTr="00BC22BC">
        <w:trPr>
          <w:trHeight w:hRule="exact" w:val="288"/>
          <w:jc w:val="center"/>
        </w:trPr>
        <w:tc>
          <w:tcPr>
            <w:tcW w:w="2178" w:type="dxa"/>
          </w:tcPr>
          <w:p w:rsidR="00700530" w:rsidRPr="00044206" w:rsidRDefault="00700530" w:rsidP="00E361A0">
            <w:pPr>
              <w:jc w:val="both"/>
              <w:rPr>
                <w:rFonts w:ascii="Times New Roman" w:hAnsi="Times New Roman" w:cs="Times New Roman"/>
              </w:rPr>
            </w:pPr>
            <w:r w:rsidRPr="00044206">
              <w:rPr>
                <w:rFonts w:ascii="Times New Roman" w:hAnsi="Times New Roman" w:cs="Times New Roman"/>
              </w:rPr>
              <w:t>Email Address:</w:t>
            </w:r>
          </w:p>
        </w:tc>
        <w:tc>
          <w:tcPr>
            <w:tcW w:w="7398" w:type="dxa"/>
          </w:tcPr>
          <w:p w:rsidR="00700530" w:rsidRPr="00044206" w:rsidRDefault="00A0669D" w:rsidP="00E361A0">
            <w:pPr>
              <w:jc w:val="both"/>
              <w:rPr>
                <w:rFonts w:ascii="Times New Roman" w:hAnsi="Times New Roman" w:cs="Times New Roman"/>
              </w:rPr>
            </w:pPr>
            <w:bookmarkStart w:id="17" w:name="sagitec12"/>
            <w:r>
              <w:t>{email}</w:t>
            </w:r>
            <w:bookmarkEnd w:id="17"/>
            <w:r w:rsidR="00F55DE3">
              <w:t xml:space="preserve"> </w:t>
            </w:r>
          </w:p>
        </w:tc>
      </w:tr>
      <w:tr w:rsidR="00700530" w:rsidRPr="00044206" w:rsidTr="00BC22BC">
        <w:trPr>
          <w:trHeight w:hRule="exact" w:val="288"/>
          <w:jc w:val="center"/>
        </w:trPr>
        <w:tc>
          <w:tcPr>
            <w:tcW w:w="2178" w:type="dxa"/>
          </w:tcPr>
          <w:p w:rsidR="00700530" w:rsidRPr="00044206" w:rsidRDefault="00700530" w:rsidP="00E361A0">
            <w:pPr>
              <w:jc w:val="both"/>
              <w:rPr>
                <w:rFonts w:ascii="Times New Roman" w:hAnsi="Times New Roman" w:cs="Times New Roman"/>
              </w:rPr>
            </w:pPr>
            <w:r w:rsidRPr="00044206">
              <w:rPr>
                <w:rFonts w:ascii="Times New Roman" w:hAnsi="Times New Roman" w:cs="Times New Roman"/>
              </w:rPr>
              <w:t>Attorney on record:</w:t>
            </w:r>
          </w:p>
        </w:tc>
        <w:tc>
          <w:tcPr>
            <w:tcW w:w="7398" w:type="dxa"/>
          </w:tcPr>
          <w:p w:rsidR="00700530" w:rsidRPr="00044206" w:rsidRDefault="00C5614D" w:rsidP="006771E4">
            <w:pPr>
              <w:jc w:val="both"/>
              <w:rPr>
                <w:rFonts w:ascii="Times New Roman" w:hAnsi="Times New Roman" w:cs="Times New Roman"/>
              </w:rPr>
            </w:pPr>
            <w:bookmarkStart w:id="18" w:name="sagitec13"/>
            <w:r w:rsidRPr="00044206">
              <w:rPr>
                <w:rFonts w:ascii="Times New Roman" w:hAnsi="Times New Roman" w:cs="Times New Roman"/>
              </w:rPr>
              <w:t>{attorney}</w:t>
            </w:r>
            <w:bookmarkEnd w:id="18"/>
            <w:r w:rsidR="006771E4" w:rsidRPr="00044206">
              <w:rPr>
                <w:rFonts w:ascii="Times New Roman" w:hAnsi="Times New Roman" w:cs="Times New Roman"/>
              </w:rPr>
              <w:t xml:space="preserve">  </w:t>
            </w:r>
          </w:p>
        </w:tc>
      </w:tr>
    </w:tbl>
    <w:p w:rsidR="00700530" w:rsidRPr="00044206" w:rsidRDefault="00700530" w:rsidP="00700530">
      <w:pPr>
        <w:spacing w:after="0" w:line="240" w:lineRule="auto"/>
        <w:jc w:val="both"/>
        <w:rPr>
          <w:rFonts w:ascii="Times New Roman" w:hAnsi="Times New Roman" w:cs="Times New Roman"/>
        </w:rPr>
      </w:pPr>
    </w:p>
    <w:p w:rsidR="00044206" w:rsidRPr="00044206" w:rsidRDefault="00044206" w:rsidP="00044206">
      <w:pPr>
        <w:spacing w:after="0" w:line="240" w:lineRule="auto"/>
        <w:jc w:val="both"/>
        <w:rPr>
          <w:rFonts w:ascii="Times New Roman" w:hAnsi="Times New Roman"/>
        </w:rPr>
      </w:pPr>
      <w:r w:rsidRPr="00044206">
        <w:rPr>
          <w:rFonts w:ascii="Times New Roman" w:hAnsi="Times New Roman"/>
        </w:rPr>
        <w:t>If your current address differs from the address above, please complete and return to MPI the enclosed Change of Address form and other documentation to the address below.</w:t>
      </w:r>
    </w:p>
    <w:p w:rsidR="00700530" w:rsidRPr="00044206" w:rsidRDefault="00700530" w:rsidP="00700530">
      <w:pPr>
        <w:spacing w:after="0" w:line="240" w:lineRule="auto"/>
        <w:jc w:val="both"/>
        <w:rPr>
          <w:rFonts w:ascii="Times New Roman" w:hAnsi="Times New Roman" w:cs="Times New Roman"/>
        </w:rPr>
      </w:pPr>
    </w:p>
    <w:p w:rsidR="00044206" w:rsidRPr="00044206" w:rsidRDefault="00044206" w:rsidP="00044206">
      <w:pPr>
        <w:spacing w:after="0" w:line="240" w:lineRule="auto"/>
        <w:jc w:val="both"/>
        <w:rPr>
          <w:rFonts w:ascii="Times New Roman" w:hAnsi="Times New Roman" w:cs="Times New Roman"/>
        </w:rPr>
      </w:pPr>
      <w:r w:rsidRPr="00044206">
        <w:rPr>
          <w:rFonts w:ascii="Times New Roman" w:hAnsi="Times New Roman" w:cs="Times New Roman"/>
        </w:rPr>
        <w:t>If you have any questions, please contact MPI’s Participant Services Center by email at service@mpiphp.org or by telephone at (855) ASK-4MPI between 8 a.m. and 5 p.m. Pacific Time, Monday through Friday.</w:t>
      </w:r>
    </w:p>
    <w:p w:rsidR="00044206" w:rsidRDefault="00044206" w:rsidP="00700530">
      <w:pPr>
        <w:spacing w:after="0" w:line="240" w:lineRule="auto"/>
        <w:jc w:val="both"/>
        <w:rPr>
          <w:rFonts w:ascii="Times New Roman" w:hAnsi="Times New Roman" w:cs="Times New Roman"/>
        </w:rPr>
      </w:pPr>
    </w:p>
    <w:p w:rsidR="00700530" w:rsidRPr="00BC22BC" w:rsidRDefault="00700530" w:rsidP="00700530">
      <w:pPr>
        <w:spacing w:after="0" w:line="240" w:lineRule="auto"/>
        <w:jc w:val="both"/>
        <w:rPr>
          <w:rFonts w:ascii="Times New Roman" w:hAnsi="Times New Roman" w:cs="Times New Roman"/>
        </w:rPr>
      </w:pPr>
      <w:r w:rsidRPr="00BC22BC">
        <w:rPr>
          <w:rFonts w:ascii="Times New Roman" w:hAnsi="Times New Roman" w:cs="Times New Roman"/>
        </w:rPr>
        <w:t>Sincerely,</w:t>
      </w:r>
    </w:p>
    <w:p w:rsidR="00700530" w:rsidRPr="00BC22BC" w:rsidRDefault="00700530" w:rsidP="00700530">
      <w:pPr>
        <w:spacing w:after="0" w:line="240" w:lineRule="auto"/>
        <w:jc w:val="both"/>
        <w:rPr>
          <w:rFonts w:ascii="Times New Roman" w:hAnsi="Times New Roman" w:cs="Times New Roman"/>
        </w:rPr>
      </w:pPr>
    </w:p>
    <w:p w:rsidR="00700530" w:rsidRDefault="00700530" w:rsidP="00700530">
      <w:pPr>
        <w:spacing w:after="0" w:line="240" w:lineRule="auto"/>
        <w:jc w:val="both"/>
        <w:rPr>
          <w:rFonts w:ascii="Times New Roman" w:hAnsi="Times New Roman" w:cs="Times New Roman"/>
        </w:rPr>
      </w:pPr>
    </w:p>
    <w:p w:rsidR="00044206" w:rsidRPr="00BC22BC" w:rsidRDefault="00044206" w:rsidP="00700530">
      <w:pPr>
        <w:spacing w:after="0" w:line="240" w:lineRule="auto"/>
        <w:jc w:val="both"/>
        <w:rPr>
          <w:rFonts w:ascii="Times New Roman" w:hAnsi="Times New Roman" w:cs="Times New Roman"/>
        </w:rPr>
      </w:pPr>
    </w:p>
    <w:p w:rsidR="00743639" w:rsidRPr="00BC22BC" w:rsidRDefault="00743639" w:rsidP="00743639">
      <w:pPr>
        <w:autoSpaceDE w:val="0"/>
        <w:autoSpaceDN w:val="0"/>
        <w:adjustRightInd w:val="0"/>
        <w:spacing w:after="0" w:line="240" w:lineRule="auto"/>
        <w:rPr>
          <w:rFonts w:ascii="Times New Roman" w:hAnsi="Times New Roman" w:cs="Times New Roman"/>
        </w:rPr>
      </w:pPr>
      <w:bookmarkStart w:id="19" w:name="sagitec7"/>
      <w:r w:rsidRPr="00BC22BC">
        <w:rPr>
          <w:rFonts w:ascii="Times New Roman" w:hAnsi="Times New Roman" w:cs="Times New Roman"/>
        </w:rPr>
        <w:t>stdLoggedInUserFullName</w:t>
      </w:r>
      <w:bookmarkEnd w:id="19"/>
    </w:p>
    <w:p w:rsidR="00BC22BC" w:rsidRPr="00BC22BC" w:rsidRDefault="00BC22BC" w:rsidP="00BC22BC">
      <w:pPr>
        <w:tabs>
          <w:tab w:val="left" w:pos="90"/>
        </w:tabs>
        <w:autoSpaceDE w:val="0"/>
        <w:autoSpaceDN w:val="0"/>
        <w:adjustRightInd w:val="0"/>
        <w:spacing w:after="0" w:line="240" w:lineRule="auto"/>
        <w:jc w:val="both"/>
        <w:rPr>
          <w:rFonts w:ascii="Times New Roman" w:hAnsi="Times New Roman" w:cs="Times New Roman"/>
          <w:i/>
          <w:color w:val="000000"/>
        </w:rPr>
      </w:pPr>
      <w:r w:rsidRPr="00BC22BC">
        <w:rPr>
          <w:rFonts w:ascii="Times New Roman" w:hAnsi="Times New Roman" w:cs="Times New Roman"/>
          <w:color w:val="000000"/>
        </w:rPr>
        <w:t>Retirement Benefits</w:t>
      </w:r>
    </w:p>
    <w:p w:rsidR="00BC22BC" w:rsidRPr="00C02627" w:rsidRDefault="00BC22BC" w:rsidP="00BC22BC">
      <w:pPr>
        <w:autoSpaceDE w:val="0"/>
        <w:autoSpaceDN w:val="0"/>
        <w:adjustRightInd w:val="0"/>
        <w:spacing w:after="0" w:line="240" w:lineRule="auto"/>
        <w:jc w:val="both"/>
        <w:rPr>
          <w:rFonts w:ascii="Times New Roman" w:hAnsi="Times New Roman" w:cs="Times New Roman"/>
          <w:color w:val="000000"/>
        </w:rPr>
      </w:pPr>
    </w:p>
    <w:p w:rsidR="00E34631" w:rsidRPr="00D1321B" w:rsidRDefault="00E34631" w:rsidP="00E34631">
      <w:pPr>
        <w:tabs>
          <w:tab w:val="left" w:pos="-6660"/>
          <w:tab w:val="left" w:pos="-1440"/>
        </w:tabs>
        <w:spacing w:after="0" w:line="240" w:lineRule="auto"/>
        <w:jc w:val="both"/>
        <w:rPr>
          <w:rFonts w:ascii="Times New Roman" w:hAnsi="Times New Roman"/>
        </w:rPr>
      </w:pPr>
      <w:r w:rsidRPr="00C02627">
        <w:rPr>
          <w:rFonts w:ascii="Times New Roman" w:hAnsi="Times New Roman"/>
          <w:sz w:val="20"/>
        </w:rPr>
        <w:t xml:space="preserve">See your Summary Plan Description for additional information about the plans. Benefits are subject to final verification, review and adjustment. If applicable, these amounts may be subject to change in accordance with any divorce or Qualified Domestic </w:t>
      </w:r>
      <w:r w:rsidRPr="00C02627">
        <w:rPr>
          <w:rFonts w:ascii="Times New Roman" w:hAnsi="Times New Roman"/>
          <w:sz w:val="20"/>
        </w:rPr>
        <w:lastRenderedPageBreak/>
        <w:t>Relations Order (QDRO), which may or may not be on file. In the event of any inconsistency between any communications and the provisions of the plans, the actual provisions of the plans shall govern.</w:t>
      </w:r>
    </w:p>
    <w:p w:rsidR="00B33F82" w:rsidRPr="00BC22BC" w:rsidRDefault="00B33F82" w:rsidP="00BC22BC">
      <w:pPr>
        <w:autoSpaceDE w:val="0"/>
        <w:autoSpaceDN w:val="0"/>
        <w:adjustRightInd w:val="0"/>
        <w:spacing w:after="0" w:line="240" w:lineRule="auto"/>
        <w:rPr>
          <w:rFonts w:ascii="Times New Roman" w:hAnsi="Times New Roman" w:cs="Times New Roman"/>
        </w:rPr>
      </w:pPr>
    </w:p>
    <w:sectPr w:rsidR="00B33F82" w:rsidRPr="00BC22BC" w:rsidSect="00BC22BC">
      <w:footerReference w:type="default" r:id="rId12"/>
      <w:headerReference w:type="first" r:id="rId13"/>
      <w:footerReference w:type="first" r:id="rId14"/>
      <w:pgSz w:w="12240" w:h="15840" w:code="1"/>
      <w:pgMar w:top="2592" w:right="936" w:bottom="720" w:left="936" w:header="547" w:footer="31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2FE" w:rsidRDefault="007762FE" w:rsidP="00E45852">
      <w:pPr>
        <w:spacing w:after="0" w:line="240" w:lineRule="auto"/>
      </w:pPr>
      <w:r>
        <w:separator/>
      </w:r>
    </w:p>
  </w:endnote>
  <w:endnote w:type="continuationSeparator" w:id="0">
    <w:p w:rsidR="007762FE" w:rsidRDefault="007762FE" w:rsidP="00E45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BC C39 3 to 1 Narrow">
    <w:altName w:val="Vrinda"/>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CE4" w:rsidRDefault="00CD7232" w:rsidP="00CD7232">
    <w:pPr>
      <w:pStyle w:val="Footer"/>
      <w:rPr>
        <w:rFonts w:ascii="Gill Sans MT" w:hAnsi="Gill Sans MT"/>
        <w:color w:val="008080"/>
        <w:w w:val="145"/>
        <w:sz w:val="15"/>
        <w:szCs w:val="15"/>
      </w:rPr>
    </w:pPr>
    <w:r>
      <w:object w:dxaOrig="863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33.75pt" o:ole="">
          <v:imagedata r:id="rId1" o:title=""/>
        </v:shape>
        <o:OLEObject Type="Embed" ProgID="PBrush" ShapeID="_x0000_i1025" DrawAspect="Content" ObjectID="_1551082065" r:id="rId2"/>
      </w:obje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2BC" w:rsidRDefault="00BC22BC" w:rsidP="004841AE">
    <w:pPr>
      <w:pStyle w:val="Footer"/>
      <w:ind w:left="-720"/>
      <w:rPr>
        <w:rFonts w:ascii="Times New Roman" w:hAnsi="Times New Roman" w:cs="Times New Roman"/>
        <w:sz w:val="18"/>
      </w:rPr>
    </w:pPr>
  </w:p>
  <w:p w:rsidR="00BC22BC" w:rsidRPr="00D4649D" w:rsidRDefault="00BC22BC" w:rsidP="00BC22BC">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rsidR="00BC22BC" w:rsidRPr="00D4649D" w:rsidRDefault="00BC22BC" w:rsidP="00BC22BC">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BC22BC" w:rsidRDefault="00BC22BC" w:rsidP="00BC22BC">
    <w:pPr>
      <w:pStyle w:val="Footer"/>
      <w:contextualSpacing/>
      <w:jc w:val="center"/>
      <w:rPr>
        <w:rFonts w:ascii="Gill Sans MT" w:hAnsi="Gill Sans MT"/>
        <w:color w:val="777772"/>
        <w:w w:val="145"/>
        <w:sz w:val="13"/>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BC22BC">
      <w:rPr>
        <w:rFonts w:ascii="Gill Sans MT" w:hAnsi="Gill Sans MT"/>
        <w:color w:val="777772"/>
        <w:w w:val="145"/>
        <w:sz w:val="13"/>
        <w:szCs w:val="15"/>
      </w:rPr>
      <w:t>www.mpiphp.org</w:t>
    </w:r>
  </w:p>
  <w:p w:rsidR="00BC22BC" w:rsidRDefault="00BC22BC" w:rsidP="00BC22BC">
    <w:pPr>
      <w:pStyle w:val="Footer"/>
      <w:contextualSpacing/>
      <w:jc w:val="center"/>
      <w:rPr>
        <w:rFonts w:ascii="Gill Sans MT" w:hAnsi="Gill Sans MT"/>
        <w:color w:val="777772"/>
        <w:w w:val="145"/>
        <w:sz w:val="13"/>
        <w:szCs w:val="15"/>
      </w:rPr>
    </w:pPr>
  </w:p>
  <w:p w:rsidR="00BC22BC" w:rsidRPr="001605A2" w:rsidRDefault="00BC22BC" w:rsidP="00BC22BC">
    <w:pPr>
      <w:pStyle w:val="Footer"/>
      <w:rPr>
        <w:rFonts w:ascii="BC C39 3 to 1 Narrow" w:hAnsi="BC C39 3 to 1 Narrow" w:cs="Times New Roman"/>
        <w:sz w:val="48"/>
        <w:szCs w:val="48"/>
      </w:rPr>
    </w:pPr>
    <w:bookmarkStart w:id="20" w:name="sagitec21"/>
    <w:r>
      <w:rPr>
        <w:rFonts w:ascii="BC C39 3 to 1 Narrow" w:hAnsi="BC C39 3 to 1 Narrow" w:cs="Times New Roman"/>
        <w:sz w:val="48"/>
        <w:szCs w:val="48"/>
      </w:rPr>
      <w:t>{stdTrackingNo}</w:t>
    </w:r>
    <w:bookmarkEnd w:id="20"/>
  </w:p>
  <w:p w:rsidR="00BC22BC" w:rsidRPr="004841AE" w:rsidRDefault="00BC22BC" w:rsidP="00BC22BC">
    <w:pPr>
      <w:pStyle w:val="Footer"/>
      <w:rPr>
        <w:rFonts w:ascii="Times New Roman" w:hAnsi="Times New Roman" w:cs="Times New Roman"/>
        <w:sz w:val="18"/>
      </w:rPr>
    </w:pPr>
    <w:bookmarkStart w:id="21" w:name="sagitec20"/>
    <w:r>
      <w:rPr>
        <w:rFonts w:ascii="Times New Roman" w:hAnsi="Times New Roman" w:cs="Times New Roman"/>
        <w:sz w:val="18"/>
      </w:rPr>
      <w:t>{stdMbrParticipantMPID}</w:t>
    </w:r>
    <w:bookmarkEnd w:id="21"/>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2FE" w:rsidRDefault="007762FE" w:rsidP="00E45852">
      <w:pPr>
        <w:spacing w:after="0" w:line="240" w:lineRule="auto"/>
      </w:pPr>
      <w:r>
        <w:separator/>
      </w:r>
    </w:p>
  </w:footnote>
  <w:footnote w:type="continuationSeparator" w:id="0">
    <w:p w:rsidR="007762FE" w:rsidRDefault="007762FE" w:rsidP="00E458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CE4" w:rsidRDefault="007762FE" w:rsidP="00BC22BC">
    <w:pPr>
      <w:pStyle w:val="Header"/>
      <w:tabs>
        <w:tab w:val="clear" w:pos="4680"/>
        <w:tab w:val="clear" w:pos="9360"/>
        <w:tab w:val="left" w:pos="4347"/>
        <w:tab w:val="left" w:pos="5360"/>
      </w:tabs>
    </w:pPr>
    <w:r>
      <w:rPr>
        <w:lang w:eastAsia="zh-TW"/>
      </w:rPr>
      <w:pict>
        <v:shapetype id="_x0000_t202" coordsize="21600,21600" o:spt="202" path="m,l,21600r21600,l21600,xe">
          <v:stroke joinstyle="miter"/>
          <v:path gradientshapeok="t" o:connecttype="rect"/>
        </v:shapetype>
        <v:shape id="_x0000_s2050" type="#_x0000_t202" style="position:absolute;margin-left:240.8pt;margin-top:8.5pt;width:66.85pt;height:21.15pt;z-index:251660288;mso-width-relative:margin;mso-height-relative:margin" strokecolor="white [3212]">
          <v:textbox>
            <w:txbxContent>
              <w:p w:rsidR="00440236" w:rsidRPr="00383F3F" w:rsidRDefault="00440236">
                <w:pPr>
                  <w:rPr>
                    <w:color w:val="FFFFFF" w:themeColor="background1"/>
                  </w:rPr>
                </w:pPr>
                <w:r w:rsidRPr="00383F3F">
                  <w:rPr>
                    <w:color w:val="FFFFFF" w:themeColor="background1"/>
                  </w:rPr>
                  <w:t>v4: 5-5-14</w:t>
                </w:r>
              </w:p>
            </w:txbxContent>
          </v:textbox>
        </v:shape>
      </w:pict>
    </w:r>
    <w:r w:rsidR="002E2CE4">
      <w:rPr>
        <w:noProof/>
      </w:rPr>
      <w:drawing>
        <wp:inline distT="0" distB="0" distL="0" distR="0">
          <wp:extent cx="2096063" cy="859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6063" cy="859536"/>
                  </a:xfrm>
                  <a:prstGeom prst="rect">
                    <a:avLst/>
                  </a:prstGeom>
                  <a:noFill/>
                  <a:ln w="9525">
                    <a:noFill/>
                    <a:miter lim="800000"/>
                    <a:headEnd/>
                    <a:tailEnd/>
                  </a:ln>
                </pic:spPr>
              </pic:pic>
            </a:graphicData>
          </a:graphic>
        </wp:inline>
      </w:drawing>
    </w:r>
  </w:p>
  <w:p w:rsidR="002E2CE4" w:rsidRDefault="002E2CE4" w:rsidP="00785BD9">
    <w:pPr>
      <w:pStyle w:val="Header"/>
      <w:tabs>
        <w:tab w:val="clear" w:pos="4680"/>
        <w:tab w:val="clear" w:pos="9360"/>
        <w:tab w:val="left" w:pos="5360"/>
      </w:tabs>
      <w:ind w:left="-8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811C5"/>
    <w:multiLevelType w:val="hybridMultilevel"/>
    <w:tmpl w:val="E33AB3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B72641A"/>
    <w:multiLevelType w:val="hybridMultilevel"/>
    <w:tmpl w:val="FB940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AD5D17"/>
    <w:multiLevelType w:val="hybridMultilevel"/>
    <w:tmpl w:val="81E4A8A0"/>
    <w:lvl w:ilvl="0" w:tplc="04090001">
      <w:start w:val="1"/>
      <w:numFmt w:val="bullet"/>
      <w:lvlText w:val=""/>
      <w:lvlJc w:val="left"/>
      <w:pPr>
        <w:ind w:left="360" w:hanging="360"/>
      </w:pPr>
      <w:rPr>
        <w:rFonts w:ascii="Symbol" w:hAnsi="Symbol"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51E52CB"/>
    <w:multiLevelType w:val="hybridMultilevel"/>
    <w:tmpl w:val="11AC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6242A"/>
    <w:rsid w:val="000361CC"/>
    <w:rsid w:val="000412C0"/>
    <w:rsid w:val="00042D59"/>
    <w:rsid w:val="00044206"/>
    <w:rsid w:val="00044867"/>
    <w:rsid w:val="00046029"/>
    <w:rsid w:val="0005633B"/>
    <w:rsid w:val="0006242A"/>
    <w:rsid w:val="000644E8"/>
    <w:rsid w:val="0008403D"/>
    <w:rsid w:val="00084C6F"/>
    <w:rsid w:val="00097839"/>
    <w:rsid w:val="000A00C0"/>
    <w:rsid w:val="000A466D"/>
    <w:rsid w:val="000B68CE"/>
    <w:rsid w:val="000B751E"/>
    <w:rsid w:val="0011556A"/>
    <w:rsid w:val="00126BEC"/>
    <w:rsid w:val="00127474"/>
    <w:rsid w:val="00134238"/>
    <w:rsid w:val="00134CDB"/>
    <w:rsid w:val="001605A2"/>
    <w:rsid w:val="00187118"/>
    <w:rsid w:val="0023605A"/>
    <w:rsid w:val="0026032C"/>
    <w:rsid w:val="00277F6C"/>
    <w:rsid w:val="002917F9"/>
    <w:rsid w:val="002C284A"/>
    <w:rsid w:val="002D580C"/>
    <w:rsid w:val="002D77EA"/>
    <w:rsid w:val="002E2CE4"/>
    <w:rsid w:val="002F6D96"/>
    <w:rsid w:val="002F7DDA"/>
    <w:rsid w:val="0030319D"/>
    <w:rsid w:val="00332C6B"/>
    <w:rsid w:val="003408A0"/>
    <w:rsid w:val="00360743"/>
    <w:rsid w:val="003743D3"/>
    <w:rsid w:val="00383F3F"/>
    <w:rsid w:val="00385B1D"/>
    <w:rsid w:val="0039541C"/>
    <w:rsid w:val="0039764B"/>
    <w:rsid w:val="003978A2"/>
    <w:rsid w:val="003A1936"/>
    <w:rsid w:val="003C3B4D"/>
    <w:rsid w:val="003C518C"/>
    <w:rsid w:val="003E7A2A"/>
    <w:rsid w:val="00402CFF"/>
    <w:rsid w:val="00403C81"/>
    <w:rsid w:val="004102C3"/>
    <w:rsid w:val="00431308"/>
    <w:rsid w:val="00440236"/>
    <w:rsid w:val="00451C86"/>
    <w:rsid w:val="004666AB"/>
    <w:rsid w:val="00470F16"/>
    <w:rsid w:val="004761B7"/>
    <w:rsid w:val="00476730"/>
    <w:rsid w:val="004841AE"/>
    <w:rsid w:val="004845B4"/>
    <w:rsid w:val="004A7F84"/>
    <w:rsid w:val="004C33ED"/>
    <w:rsid w:val="004D5937"/>
    <w:rsid w:val="004E0BFA"/>
    <w:rsid w:val="004F6645"/>
    <w:rsid w:val="005072CE"/>
    <w:rsid w:val="005253F0"/>
    <w:rsid w:val="00554732"/>
    <w:rsid w:val="00557415"/>
    <w:rsid w:val="00560573"/>
    <w:rsid w:val="00565296"/>
    <w:rsid w:val="005B0C90"/>
    <w:rsid w:val="005D1789"/>
    <w:rsid w:val="005D52DB"/>
    <w:rsid w:val="00600D2E"/>
    <w:rsid w:val="00660903"/>
    <w:rsid w:val="00665CCF"/>
    <w:rsid w:val="00666780"/>
    <w:rsid w:val="00676514"/>
    <w:rsid w:val="006771E4"/>
    <w:rsid w:val="00677D11"/>
    <w:rsid w:val="006834BD"/>
    <w:rsid w:val="006B0643"/>
    <w:rsid w:val="006D530A"/>
    <w:rsid w:val="006F327A"/>
    <w:rsid w:val="00700530"/>
    <w:rsid w:val="00701DB7"/>
    <w:rsid w:val="00743639"/>
    <w:rsid w:val="007541B8"/>
    <w:rsid w:val="007762FE"/>
    <w:rsid w:val="00781E4B"/>
    <w:rsid w:val="00785BD9"/>
    <w:rsid w:val="007B45D1"/>
    <w:rsid w:val="007B5243"/>
    <w:rsid w:val="007B7606"/>
    <w:rsid w:val="007C4F50"/>
    <w:rsid w:val="007D4A52"/>
    <w:rsid w:val="007D5467"/>
    <w:rsid w:val="007F2EB6"/>
    <w:rsid w:val="007F7BBA"/>
    <w:rsid w:val="008475DE"/>
    <w:rsid w:val="00850754"/>
    <w:rsid w:val="00870070"/>
    <w:rsid w:val="00875C4E"/>
    <w:rsid w:val="00886EF6"/>
    <w:rsid w:val="00890537"/>
    <w:rsid w:val="00896AD7"/>
    <w:rsid w:val="008A1899"/>
    <w:rsid w:val="008A5DB7"/>
    <w:rsid w:val="008D3A92"/>
    <w:rsid w:val="008E0DA3"/>
    <w:rsid w:val="008E7B31"/>
    <w:rsid w:val="008F6393"/>
    <w:rsid w:val="00925AED"/>
    <w:rsid w:val="009520CE"/>
    <w:rsid w:val="009521B1"/>
    <w:rsid w:val="009617CD"/>
    <w:rsid w:val="009B1C28"/>
    <w:rsid w:val="009C4984"/>
    <w:rsid w:val="009D5DCB"/>
    <w:rsid w:val="009D7E99"/>
    <w:rsid w:val="009E58F2"/>
    <w:rsid w:val="009F7898"/>
    <w:rsid w:val="00A0669D"/>
    <w:rsid w:val="00A243D7"/>
    <w:rsid w:val="00A542A2"/>
    <w:rsid w:val="00A873FA"/>
    <w:rsid w:val="00A9250D"/>
    <w:rsid w:val="00A927EB"/>
    <w:rsid w:val="00AB64DB"/>
    <w:rsid w:val="00AC0121"/>
    <w:rsid w:val="00AD5DF9"/>
    <w:rsid w:val="00AF1F76"/>
    <w:rsid w:val="00AF7CBD"/>
    <w:rsid w:val="00B33F82"/>
    <w:rsid w:val="00B35E10"/>
    <w:rsid w:val="00B769A8"/>
    <w:rsid w:val="00B76E23"/>
    <w:rsid w:val="00B81C73"/>
    <w:rsid w:val="00BC22BC"/>
    <w:rsid w:val="00BD6BC7"/>
    <w:rsid w:val="00BF3FBD"/>
    <w:rsid w:val="00C05941"/>
    <w:rsid w:val="00C174FE"/>
    <w:rsid w:val="00C5614D"/>
    <w:rsid w:val="00C6082E"/>
    <w:rsid w:val="00C640F1"/>
    <w:rsid w:val="00C827EE"/>
    <w:rsid w:val="00C926BA"/>
    <w:rsid w:val="00CB6784"/>
    <w:rsid w:val="00CD0C69"/>
    <w:rsid w:val="00CD3016"/>
    <w:rsid w:val="00CD7232"/>
    <w:rsid w:val="00CF4328"/>
    <w:rsid w:val="00CF763A"/>
    <w:rsid w:val="00D1760A"/>
    <w:rsid w:val="00D27A60"/>
    <w:rsid w:val="00D32329"/>
    <w:rsid w:val="00D36CA4"/>
    <w:rsid w:val="00D56748"/>
    <w:rsid w:val="00D86FFC"/>
    <w:rsid w:val="00DA0199"/>
    <w:rsid w:val="00DD3857"/>
    <w:rsid w:val="00DD7D0E"/>
    <w:rsid w:val="00DE6937"/>
    <w:rsid w:val="00DF2696"/>
    <w:rsid w:val="00E317C5"/>
    <w:rsid w:val="00E34631"/>
    <w:rsid w:val="00E45852"/>
    <w:rsid w:val="00E501AA"/>
    <w:rsid w:val="00E749C6"/>
    <w:rsid w:val="00E7595F"/>
    <w:rsid w:val="00E76A65"/>
    <w:rsid w:val="00E80D88"/>
    <w:rsid w:val="00EA61AC"/>
    <w:rsid w:val="00EA7A35"/>
    <w:rsid w:val="00ED0077"/>
    <w:rsid w:val="00EE0E90"/>
    <w:rsid w:val="00EE2942"/>
    <w:rsid w:val="00EF4518"/>
    <w:rsid w:val="00F01006"/>
    <w:rsid w:val="00F15581"/>
    <w:rsid w:val="00F16AFA"/>
    <w:rsid w:val="00F31079"/>
    <w:rsid w:val="00F33462"/>
    <w:rsid w:val="00F34EAF"/>
    <w:rsid w:val="00F55A1F"/>
    <w:rsid w:val="00F55DE3"/>
    <w:rsid w:val="00FC5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1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8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852"/>
    <w:rPr>
      <w:rFonts w:ascii="Tahoma" w:hAnsi="Tahoma" w:cs="Tahoma"/>
      <w:sz w:val="16"/>
      <w:szCs w:val="16"/>
    </w:rPr>
  </w:style>
  <w:style w:type="paragraph" w:styleId="Header">
    <w:name w:val="header"/>
    <w:basedOn w:val="Normal"/>
    <w:link w:val="HeaderChar"/>
    <w:uiPriority w:val="99"/>
    <w:unhideWhenUsed/>
    <w:rsid w:val="00E45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852"/>
  </w:style>
  <w:style w:type="paragraph" w:styleId="Footer">
    <w:name w:val="footer"/>
    <w:basedOn w:val="Normal"/>
    <w:link w:val="FooterChar"/>
    <w:uiPriority w:val="99"/>
    <w:unhideWhenUsed/>
    <w:rsid w:val="00E45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852"/>
  </w:style>
  <w:style w:type="paragraph" w:styleId="ListParagraph">
    <w:name w:val="List Paragraph"/>
    <w:basedOn w:val="Normal"/>
    <w:uiPriority w:val="34"/>
    <w:qFormat/>
    <w:rsid w:val="008D3A92"/>
    <w:pPr>
      <w:ind w:left="720"/>
      <w:contextualSpacing/>
    </w:pPr>
  </w:style>
  <w:style w:type="table" w:styleId="TableGrid">
    <w:name w:val="Table Grid"/>
    <w:basedOn w:val="TableNormal"/>
    <w:uiPriority w:val="59"/>
    <w:rsid w:val="007005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700530"/>
    <w:rPr>
      <w:color w:val="0000FF" w:themeColor="hyperlink"/>
      <w:u w:val="single"/>
    </w:rPr>
  </w:style>
  <w:style w:type="paragraph" w:styleId="PlainText">
    <w:name w:val="Plain Text"/>
    <w:basedOn w:val="Normal"/>
    <w:link w:val="PlainTextChar"/>
    <w:uiPriority w:val="99"/>
    <w:unhideWhenUsed/>
    <w:rsid w:val="00044206"/>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044206"/>
    <w:rPr>
      <w:rFonts w:ascii="Consolas" w:eastAsia="Calibri" w:hAnsi="Consolas"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223986">
      <w:bodyDiv w:val="1"/>
      <w:marLeft w:val="0"/>
      <w:marRight w:val="0"/>
      <w:marTop w:val="0"/>
      <w:marBottom w:val="0"/>
      <w:divBdr>
        <w:top w:val="none" w:sz="0" w:space="0" w:color="auto"/>
        <w:left w:val="none" w:sz="0" w:space="0" w:color="auto"/>
        <w:bottom w:val="none" w:sz="0" w:space="0" w:color="auto"/>
        <w:right w:val="none" w:sz="0" w:space="0" w:color="auto"/>
      </w:divBdr>
    </w:div>
    <w:div w:id="1821966977">
      <w:bodyDiv w:val="1"/>
      <w:marLeft w:val="0"/>
      <w:marRight w:val="0"/>
      <w:marTop w:val="0"/>
      <w:marBottom w:val="0"/>
      <w:divBdr>
        <w:top w:val="none" w:sz="0" w:space="0" w:color="auto"/>
        <w:left w:val="none" w:sz="0" w:space="0" w:color="auto"/>
        <w:bottom w:val="none" w:sz="0" w:space="0" w:color="auto"/>
        <w:right w:val="none" w:sz="0" w:space="0" w:color="auto"/>
      </w:divBdr>
    </w:div>
    <w:div w:id="211551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minton\Local%20Settings\Temporary%20Internet%20Files\Content.Outlook\WQZLK6XT\Blank%20Letterhead%2020110204%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dd08bf4c1c1660d6462901fedd5e6a96">
  <xsd:schema xmlns:xsd="http://www.w3.org/2001/XMLSchema" xmlns:p="http://schemas.microsoft.com/office/2006/metadata/properties" xmlns:ns2="e6217fe4-3f74-4bdc-8158-13b29f716531" targetNamespace="http://schemas.microsoft.com/office/2006/metadata/properties" ma:root="true" ma:fieldsID="778b9fc67d449864afc14c799e33755e"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0A50C1-48FD-47A0-A400-86B3994FCE1B}">
  <ds:schemaRefs>
    <ds:schemaRef ds:uri="http://schemas.microsoft.com/office/2006/metadata/properties"/>
    <ds:schemaRef ds:uri="e6217fe4-3f74-4bdc-8158-13b29f716531"/>
  </ds:schemaRefs>
</ds:datastoreItem>
</file>

<file path=customXml/itemProps2.xml><?xml version="1.0" encoding="utf-8"?>
<ds:datastoreItem xmlns:ds="http://schemas.openxmlformats.org/officeDocument/2006/customXml" ds:itemID="{D3187F32-3BB6-426E-A03A-B2AF29C9AC9E}">
  <ds:schemaRefs>
    <ds:schemaRef ds:uri="http://schemas.microsoft.com/sharepoint/v3/contenttype/forms"/>
  </ds:schemaRefs>
</ds:datastoreItem>
</file>

<file path=customXml/itemProps3.xml><?xml version="1.0" encoding="utf-8"?>
<ds:datastoreItem xmlns:ds="http://schemas.openxmlformats.org/officeDocument/2006/customXml" ds:itemID="{1734F2FA-36CC-4CBF-8CFB-9808E59965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0439111-203B-4CA3-89DE-C1C75F985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Letterhead 20110204 (3).dotx</Template>
  <TotalTime>157</TotalTime>
  <Pages>2</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LETTER HEAD</vt:lpstr>
    </vt:vector>
  </TitlesOfParts>
  <Company/>
  <LinksUpToDate>false</LinksUpToDate>
  <CharactersWithSpaces>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QDRO Status Pending </dc:title>
  <dc:subject/>
  <cp:keywords/>
  <dc:description>completed</dc:description>
  <cp:lastModifiedBy>Mamata Rout</cp:lastModifiedBy>
  <cp:revision>89</cp:revision>
  <cp:lastPrinted>2013-08-05T16:35:00Z</cp:lastPrinted>
  <dcterms:created xsi:type="dcterms:W3CDTF">2011-07-29T20:59:00Z</dcterms:created>
  <dcterms:modified xsi:type="dcterms:W3CDTF">2017-03-15T18:21:00Z</dcterms:modified>
  <cp:category>QDRO</cp:category>
  <cp:contentStatus>current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