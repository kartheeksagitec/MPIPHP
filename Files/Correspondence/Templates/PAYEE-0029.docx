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F0" w:rsidRPr="002953CE" w:rsidRDefault="00D646F0" w:rsidP="00D72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953CE">
        <w:rPr>
          <w:rFonts w:ascii="Times New Roman" w:hAnsi="Times New Roman" w:cs="Times New Roman"/>
          <w:b/>
        </w:rPr>
        <w:t>MEMORANDUM</w:t>
      </w:r>
    </w:p>
    <w:p w:rsidR="00D646F0" w:rsidRPr="002953CE" w:rsidRDefault="00D646F0" w:rsidP="00D72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53CE">
        <w:rPr>
          <w:rFonts w:ascii="Times New Roman" w:hAnsi="Times New Roman" w:cs="Times New Roman"/>
          <w:b/>
        </w:rPr>
        <w:t>To:</w:t>
      </w:r>
      <w:r w:rsidRPr="002953CE">
        <w:rPr>
          <w:rFonts w:ascii="Times New Roman" w:hAnsi="Times New Roman" w:cs="Times New Roman"/>
          <w:b/>
        </w:rPr>
        <w:tab/>
        <w:t>Bob Lowe, Sara Corello</w:t>
      </w: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53CE">
        <w:rPr>
          <w:rFonts w:ascii="Times New Roman" w:hAnsi="Times New Roman" w:cs="Times New Roman"/>
          <w:b/>
        </w:rPr>
        <w:t>CC:</w:t>
      </w:r>
      <w:r w:rsidRPr="002953CE">
        <w:rPr>
          <w:rFonts w:ascii="Times New Roman" w:hAnsi="Times New Roman" w:cs="Times New Roman"/>
          <w:b/>
        </w:rPr>
        <w:tab/>
      </w:r>
      <w:r w:rsidR="00C91E36">
        <w:rPr>
          <w:rFonts w:ascii="Times New Roman" w:hAnsi="Times New Roman" w:cs="Times New Roman"/>
          <w:b/>
        </w:rPr>
        <w:t>Charan Singh</w:t>
      </w: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53CE">
        <w:rPr>
          <w:rFonts w:ascii="Times New Roman" w:hAnsi="Times New Roman" w:cs="Times New Roman"/>
          <w:b/>
        </w:rPr>
        <w:t>From:</w:t>
      </w:r>
      <w:r w:rsidRPr="002953CE">
        <w:rPr>
          <w:rFonts w:ascii="Times New Roman" w:hAnsi="Times New Roman" w:cs="Times New Roman"/>
          <w:b/>
        </w:rPr>
        <w:tab/>
      </w:r>
      <w:r w:rsidR="00C91E36" w:rsidRPr="00C91E36">
        <w:rPr>
          <w:rFonts w:ascii="Times New Roman" w:hAnsi="Times New Roman" w:cs="Times New Roman"/>
          <w:b/>
        </w:rPr>
        <w:t>Gary Bradley</w:t>
      </w: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53CE">
        <w:rPr>
          <w:rFonts w:ascii="Times New Roman" w:hAnsi="Times New Roman" w:cs="Times New Roman"/>
          <w:b/>
        </w:rPr>
        <w:t>Date:</w:t>
      </w:r>
      <w:r w:rsidRPr="002953CE">
        <w:rPr>
          <w:rFonts w:ascii="Times New Roman" w:hAnsi="Times New Roman" w:cs="Times New Roman"/>
          <w:b/>
        </w:rPr>
        <w:tab/>
      </w:r>
      <w:bookmarkStart w:id="0" w:name="date"/>
      <w:r w:rsidR="00933EC2" w:rsidRPr="002953CE">
        <w:rPr>
          <w:rFonts w:ascii="Times New Roman" w:hAnsi="Times New Roman" w:cs="Times New Roman"/>
          <w:b/>
        </w:rPr>
        <w:t>{</w:t>
      </w:r>
      <w:proofErr w:type="spellStart"/>
      <w:r w:rsidR="00933EC2" w:rsidRPr="002953CE">
        <w:rPr>
          <w:rFonts w:ascii="Times New Roman" w:hAnsi="Times New Roman" w:cs="Times New Roman"/>
          <w:b/>
        </w:rPr>
        <w:t>CurrentDate</w:t>
      </w:r>
      <w:proofErr w:type="spellEnd"/>
      <w:r w:rsidR="00933EC2" w:rsidRPr="002953CE">
        <w:rPr>
          <w:rFonts w:ascii="Times New Roman" w:hAnsi="Times New Roman" w:cs="Times New Roman"/>
          <w:b/>
        </w:rPr>
        <w:t>}</w:t>
      </w:r>
      <w:bookmarkEnd w:id="0"/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46F0" w:rsidRPr="002953CE" w:rsidRDefault="00D646F0" w:rsidP="00D72737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953CE">
        <w:rPr>
          <w:rFonts w:ascii="Times New Roman" w:hAnsi="Times New Roman" w:cs="Times New Roman"/>
          <w:b/>
        </w:rPr>
        <w:t>Re:</w:t>
      </w:r>
      <w:r w:rsidRPr="002953CE">
        <w:rPr>
          <w:rFonts w:ascii="Times New Roman" w:hAnsi="Times New Roman" w:cs="Times New Roman"/>
          <w:b/>
        </w:rPr>
        <w:tab/>
        <w:t>Local Plan Re-employment</w:t>
      </w:r>
    </w:p>
    <w:p w:rsidR="00D646F0" w:rsidRPr="002953CE" w:rsidRDefault="00D646F0" w:rsidP="002953CE">
      <w:pPr>
        <w:pBdr>
          <w:bottom w:val="single" w:sz="12" w:space="1" w:color="808080" w:themeColor="background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B15B8" w:rsidRPr="002953CE" w:rsidRDefault="007B15B8" w:rsidP="00D72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57C7" w:rsidRPr="002953CE" w:rsidRDefault="007357C7" w:rsidP="007357C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53CE">
        <w:rPr>
          <w:rFonts w:ascii="Times New Roman" w:eastAsia="Calibri" w:hAnsi="Times New Roman" w:cs="Times New Roman"/>
        </w:rPr>
        <w:t>As prev</w:t>
      </w:r>
      <w:r w:rsidR="00F32CBF">
        <w:rPr>
          <w:rFonts w:ascii="Times New Roman" w:eastAsia="Calibri" w:hAnsi="Times New Roman" w:cs="Times New Roman"/>
        </w:rPr>
        <w:t xml:space="preserve">iously agreed, a </w:t>
      </w:r>
      <w:r w:rsidRPr="002953CE">
        <w:rPr>
          <w:rFonts w:ascii="Times New Roman" w:eastAsia="Calibri" w:hAnsi="Times New Roman" w:cs="Times New Roman"/>
        </w:rPr>
        <w:t>local plan</w:t>
      </w:r>
      <w:r w:rsidR="00F32CBF">
        <w:rPr>
          <w:rFonts w:ascii="Times New Roman" w:eastAsia="Calibri" w:hAnsi="Times New Roman" w:cs="Times New Roman"/>
        </w:rPr>
        <w:t xml:space="preserve"> Participant’s re-employment should</w:t>
      </w:r>
      <w:r w:rsidRPr="002953CE">
        <w:rPr>
          <w:rFonts w:ascii="Times New Roman" w:eastAsia="Calibri" w:hAnsi="Times New Roman" w:cs="Times New Roman"/>
        </w:rPr>
        <w:t xml:space="preserve"> be reviewed </w:t>
      </w:r>
      <w:r w:rsidR="00F32CBF">
        <w:rPr>
          <w:rFonts w:ascii="Times New Roman" w:eastAsia="Calibri" w:hAnsi="Times New Roman" w:cs="Times New Roman"/>
        </w:rPr>
        <w:t xml:space="preserve">by Plan Counsel </w:t>
      </w:r>
      <w:r w:rsidRPr="002953CE">
        <w:rPr>
          <w:rFonts w:ascii="Times New Roman" w:eastAsia="Calibri" w:hAnsi="Times New Roman" w:cs="Times New Roman"/>
        </w:rPr>
        <w:t xml:space="preserve">on a case-by-case basis. </w:t>
      </w:r>
    </w:p>
    <w:p w:rsidR="007357C7" w:rsidRPr="002953CE" w:rsidRDefault="007357C7" w:rsidP="007357C7">
      <w:pPr>
        <w:spacing w:after="0" w:line="240" w:lineRule="auto"/>
        <w:rPr>
          <w:rFonts w:ascii="Times New Roman" w:eastAsia="Calibri" w:hAnsi="Times New Roman" w:cs="Times New Roman"/>
        </w:rPr>
      </w:pPr>
    </w:p>
    <w:p w:rsidR="007357C7" w:rsidRPr="002953CE" w:rsidRDefault="007357C7" w:rsidP="007357C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953CE">
        <w:rPr>
          <w:rFonts w:ascii="Times New Roman" w:eastAsia="Calibri" w:hAnsi="Times New Roman" w:cs="Times New Roman"/>
        </w:rPr>
        <w:t xml:space="preserve">To this end, please see the data below and advise whether the Pensioner’s </w:t>
      </w:r>
      <w:r w:rsidR="00F32CBF">
        <w:rPr>
          <w:rFonts w:ascii="Times New Roman" w:eastAsia="Calibri" w:hAnsi="Times New Roman" w:cs="Times New Roman"/>
        </w:rPr>
        <w:t>local Pension Plan benefit should be suspended or resumed.</w:t>
      </w:r>
    </w:p>
    <w:p w:rsidR="005D1650" w:rsidRPr="002953CE" w:rsidRDefault="005D1650" w:rsidP="00D7273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334"/>
      </w:tblGrid>
      <w:tr w:rsidR="007357C7" w:rsidRPr="002953CE" w:rsidTr="007357C7">
        <w:tc>
          <w:tcPr>
            <w:tcW w:w="1818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r w:rsidRPr="002953CE">
              <w:rPr>
                <w:rFonts w:ascii="Times New Roman" w:hAnsi="Times New Roman"/>
              </w:rPr>
              <w:t>Participant ID</w:t>
            </w:r>
          </w:p>
        </w:tc>
        <w:tc>
          <w:tcPr>
            <w:tcW w:w="8334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bookmarkStart w:id="1" w:name="sagitec3"/>
            <w:r w:rsidRPr="002953CE">
              <w:rPr>
                <w:rFonts w:ascii="Times New Roman" w:hAnsi="Times New Roman"/>
              </w:rPr>
              <w:t>{</w:t>
            </w:r>
            <w:proofErr w:type="spellStart"/>
            <w:r w:rsidRPr="002953CE">
              <w:rPr>
                <w:rFonts w:ascii="Times New Roman" w:hAnsi="Times New Roman"/>
              </w:rPr>
              <w:t>stdMbrParticipantMPID</w:t>
            </w:r>
            <w:proofErr w:type="spellEnd"/>
            <w:r w:rsidRPr="002953CE">
              <w:rPr>
                <w:rFonts w:ascii="Times New Roman" w:hAnsi="Times New Roman"/>
              </w:rPr>
              <w:t>}</w:t>
            </w:r>
            <w:bookmarkStart w:id="2" w:name="_GoBack"/>
            <w:bookmarkEnd w:id="1"/>
            <w:bookmarkEnd w:id="2"/>
          </w:p>
        </w:tc>
      </w:tr>
      <w:tr w:rsidR="007357C7" w:rsidRPr="002953CE" w:rsidTr="007357C7">
        <w:tc>
          <w:tcPr>
            <w:tcW w:w="1818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r w:rsidRPr="002953CE">
              <w:rPr>
                <w:rFonts w:ascii="Times New Roman" w:hAnsi="Times New Roman"/>
              </w:rPr>
              <w:t>Local Plan</w:t>
            </w:r>
          </w:p>
        </w:tc>
        <w:tc>
          <w:tcPr>
            <w:tcW w:w="8334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bookmarkStart w:id="3" w:name="Plan"/>
            <w:r w:rsidRPr="002953CE">
              <w:rPr>
                <w:rFonts w:ascii="Times New Roman" w:hAnsi="Times New Roman"/>
              </w:rPr>
              <w:t>{Local Plan}</w:t>
            </w:r>
            <w:bookmarkEnd w:id="3"/>
          </w:p>
        </w:tc>
      </w:tr>
      <w:tr w:rsidR="007357C7" w:rsidRPr="002953CE" w:rsidTr="007357C7">
        <w:tc>
          <w:tcPr>
            <w:tcW w:w="1818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r w:rsidRPr="002953CE">
              <w:rPr>
                <w:rFonts w:ascii="Times New Roman" w:hAnsi="Times New Roman"/>
              </w:rPr>
              <w:t>Retirement Date</w:t>
            </w:r>
          </w:p>
        </w:tc>
        <w:tc>
          <w:tcPr>
            <w:tcW w:w="8334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bookmarkStart w:id="4" w:name="RetirementDate"/>
            <w:r w:rsidRPr="002953CE">
              <w:rPr>
                <w:rFonts w:ascii="Times New Roman" w:hAnsi="Times New Roman"/>
              </w:rPr>
              <w:t>{Retirement Date}</w:t>
            </w:r>
            <w:bookmarkEnd w:id="4"/>
          </w:p>
        </w:tc>
      </w:tr>
      <w:tr w:rsidR="007357C7" w:rsidRPr="002953CE" w:rsidTr="007357C7">
        <w:tc>
          <w:tcPr>
            <w:tcW w:w="1818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r w:rsidRPr="002953CE">
              <w:rPr>
                <w:rFonts w:ascii="Times New Roman" w:hAnsi="Times New Roman"/>
              </w:rPr>
              <w:t>Date of Birth</w:t>
            </w:r>
          </w:p>
        </w:tc>
        <w:tc>
          <w:tcPr>
            <w:tcW w:w="8334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bookmarkStart w:id="5" w:name="sagitec4"/>
            <w:r w:rsidRPr="002953CE">
              <w:rPr>
                <w:rFonts w:ascii="Times New Roman" w:hAnsi="Times New Roman"/>
              </w:rPr>
              <w:t>{</w:t>
            </w:r>
            <w:proofErr w:type="spellStart"/>
            <w:r w:rsidRPr="002953CE">
              <w:rPr>
                <w:rFonts w:ascii="Times New Roman" w:hAnsi="Times New Roman"/>
              </w:rPr>
              <w:t>stdMbrDateOfBirth</w:t>
            </w:r>
            <w:proofErr w:type="spellEnd"/>
            <w:r w:rsidRPr="002953CE">
              <w:rPr>
                <w:rFonts w:ascii="Times New Roman" w:hAnsi="Times New Roman"/>
              </w:rPr>
              <w:t>}</w:t>
            </w:r>
            <w:bookmarkEnd w:id="5"/>
          </w:p>
        </w:tc>
      </w:tr>
      <w:tr w:rsidR="007357C7" w:rsidRPr="002953CE" w:rsidTr="007357C7">
        <w:tc>
          <w:tcPr>
            <w:tcW w:w="1818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r w:rsidRPr="002953CE">
              <w:rPr>
                <w:rFonts w:ascii="Times New Roman" w:hAnsi="Times New Roman"/>
              </w:rPr>
              <w:t>Age</w:t>
            </w:r>
          </w:p>
        </w:tc>
        <w:tc>
          <w:tcPr>
            <w:tcW w:w="8334" w:type="dxa"/>
            <w:hideMark/>
          </w:tcPr>
          <w:p w:rsidR="007357C7" w:rsidRPr="002953CE" w:rsidRDefault="007357C7" w:rsidP="007357C7">
            <w:pPr>
              <w:rPr>
                <w:rFonts w:ascii="Times New Roman" w:hAnsi="Times New Roman"/>
              </w:rPr>
            </w:pPr>
            <w:bookmarkStart w:id="6" w:name="Age"/>
            <w:r w:rsidRPr="002953CE">
              <w:rPr>
                <w:rFonts w:ascii="Times New Roman" w:hAnsi="Times New Roman"/>
              </w:rPr>
              <w:t>{Age}</w:t>
            </w:r>
            <w:bookmarkEnd w:id="6"/>
          </w:p>
        </w:tc>
      </w:tr>
    </w:tbl>
    <w:p w:rsidR="007357C7" w:rsidRPr="002953CE" w:rsidRDefault="007357C7" w:rsidP="007357C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1692"/>
        <w:gridCol w:w="1692"/>
        <w:gridCol w:w="1692"/>
        <w:gridCol w:w="1692"/>
        <w:gridCol w:w="1692"/>
      </w:tblGrid>
      <w:tr w:rsidR="004E62B1" w:rsidRPr="002953CE" w:rsidTr="00B311A2">
        <w:tc>
          <w:tcPr>
            <w:tcW w:w="1692" w:type="dxa"/>
          </w:tcPr>
          <w:p w:rsidR="005935A8" w:rsidRPr="002953CE" w:rsidRDefault="00F32CBF" w:rsidP="00BF1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Period </w:t>
            </w:r>
            <w:r w:rsidR="005935A8" w:rsidRPr="002953CE">
              <w:rPr>
                <w:rFonts w:ascii="Times New Roman" w:hAnsi="Times New Roman" w:cs="Times New Roman"/>
                <w:b/>
                <w:sz w:val="18"/>
                <w:szCs w:val="18"/>
              </w:rPr>
              <w:t>Beginning Date</w:t>
            </w:r>
          </w:p>
        </w:tc>
        <w:tc>
          <w:tcPr>
            <w:tcW w:w="1692" w:type="dxa"/>
          </w:tcPr>
          <w:p w:rsidR="004E62B1" w:rsidRPr="002953CE" w:rsidRDefault="00F07F27" w:rsidP="00BF1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53CE">
              <w:rPr>
                <w:rFonts w:ascii="Times New Roman" w:hAnsi="Times New Roman" w:cs="Times New Roman"/>
                <w:b/>
                <w:sz w:val="18"/>
                <w:szCs w:val="18"/>
              </w:rPr>
              <w:t>Period Ending Date</w:t>
            </w:r>
          </w:p>
        </w:tc>
        <w:tc>
          <w:tcPr>
            <w:tcW w:w="1692" w:type="dxa"/>
          </w:tcPr>
          <w:p w:rsidR="004E62B1" w:rsidRPr="002953CE" w:rsidRDefault="004E62B1" w:rsidP="00BF1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53CE">
              <w:rPr>
                <w:rFonts w:ascii="Times New Roman" w:hAnsi="Times New Roman" w:cs="Times New Roman"/>
                <w:b/>
                <w:sz w:val="18"/>
                <w:szCs w:val="18"/>
              </w:rPr>
              <w:t>Hours</w:t>
            </w:r>
          </w:p>
        </w:tc>
        <w:tc>
          <w:tcPr>
            <w:tcW w:w="1692" w:type="dxa"/>
          </w:tcPr>
          <w:p w:rsidR="004E62B1" w:rsidRPr="002953CE" w:rsidRDefault="00F07F27" w:rsidP="00BF1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53CE">
              <w:rPr>
                <w:rFonts w:ascii="Times New Roman" w:hAnsi="Times New Roman" w:cs="Times New Roman"/>
                <w:b/>
                <w:sz w:val="18"/>
                <w:szCs w:val="18"/>
              </w:rPr>
              <w:t>Union Name</w:t>
            </w:r>
          </w:p>
        </w:tc>
        <w:tc>
          <w:tcPr>
            <w:tcW w:w="1692" w:type="dxa"/>
          </w:tcPr>
          <w:p w:rsidR="004E62B1" w:rsidRPr="002953CE" w:rsidRDefault="00F07F27" w:rsidP="00BF1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53CE">
              <w:rPr>
                <w:rFonts w:ascii="Times New Roman" w:hAnsi="Times New Roman" w:cs="Times New Roman"/>
                <w:b/>
                <w:sz w:val="18"/>
                <w:szCs w:val="18"/>
              </w:rPr>
              <w:t>Employer Name</w:t>
            </w:r>
          </w:p>
        </w:tc>
        <w:tc>
          <w:tcPr>
            <w:tcW w:w="1692" w:type="dxa"/>
          </w:tcPr>
          <w:p w:rsidR="004E62B1" w:rsidRPr="002953CE" w:rsidRDefault="00F07F27" w:rsidP="00BF1C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53CE">
              <w:rPr>
                <w:rFonts w:ascii="Times New Roman" w:hAnsi="Times New Roman" w:cs="Times New Roman"/>
                <w:b/>
                <w:sz w:val="18"/>
                <w:szCs w:val="18"/>
              </w:rPr>
              <w:t>Work Location</w:t>
            </w:r>
          </w:p>
        </w:tc>
      </w:tr>
      <w:tr w:rsidR="004E62B1" w:rsidRPr="002953CE" w:rsidTr="00B311A2">
        <w:tc>
          <w:tcPr>
            <w:tcW w:w="1692" w:type="dxa"/>
          </w:tcPr>
          <w:p w:rsidR="004E62B1" w:rsidRPr="002953CE" w:rsidRDefault="004E62B1" w:rsidP="007357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7" w:name="sagitec5"/>
            <w:r w:rsidRPr="002953CE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2953CE">
              <w:rPr>
                <w:rFonts w:ascii="Times New Roman" w:hAnsi="Times New Roman" w:cs="Times New Roman"/>
                <w:sz w:val="18"/>
                <w:szCs w:val="18"/>
              </w:rPr>
              <w:t>tb</w:t>
            </w:r>
            <w:proofErr w:type="spellEnd"/>
            <w:r w:rsidRPr="002953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953CE">
              <w:rPr>
                <w:rFonts w:ascii="Times New Roman" w:hAnsi="Times New Roman" w:cs="Times New Roman"/>
                <w:sz w:val="18"/>
                <w:szCs w:val="18"/>
              </w:rPr>
              <w:t>TblHistory</w:t>
            </w:r>
            <w:proofErr w:type="spellEnd"/>
            <w:r w:rsidRPr="002953C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bookmarkEnd w:id="7"/>
          </w:p>
        </w:tc>
        <w:tc>
          <w:tcPr>
            <w:tcW w:w="1692" w:type="dxa"/>
          </w:tcPr>
          <w:p w:rsidR="004E62B1" w:rsidRPr="002953CE" w:rsidRDefault="004E62B1" w:rsidP="007357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2" w:type="dxa"/>
          </w:tcPr>
          <w:p w:rsidR="004E62B1" w:rsidRPr="002953CE" w:rsidRDefault="004E62B1" w:rsidP="007357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2" w:type="dxa"/>
          </w:tcPr>
          <w:p w:rsidR="004E62B1" w:rsidRPr="002953CE" w:rsidRDefault="004E62B1" w:rsidP="007357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2" w:type="dxa"/>
          </w:tcPr>
          <w:p w:rsidR="004E62B1" w:rsidRPr="002953CE" w:rsidRDefault="004E62B1" w:rsidP="007357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2" w:type="dxa"/>
          </w:tcPr>
          <w:p w:rsidR="004E62B1" w:rsidRPr="002953CE" w:rsidRDefault="004E62B1" w:rsidP="007357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E62B1" w:rsidRPr="00354D24" w:rsidRDefault="004E62B1" w:rsidP="00735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62B1" w:rsidRPr="00354D24" w:rsidSect="00F32C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592" w:right="936" w:bottom="720" w:left="936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A30" w:rsidRDefault="00CF1A30" w:rsidP="00E45852">
      <w:pPr>
        <w:spacing w:after="0" w:line="240" w:lineRule="auto"/>
      </w:pPr>
      <w:r>
        <w:separator/>
      </w:r>
    </w:p>
  </w:endnote>
  <w:endnote w:type="continuationSeparator" w:id="0">
    <w:p w:rsidR="00CF1A30" w:rsidRDefault="00CF1A30" w:rsidP="00E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42A" w:rsidRDefault="006F042A" w:rsidP="00A9250D">
    <w:pPr>
      <w:pStyle w:val="Footer"/>
      <w:jc w:val="center"/>
      <w:rPr>
        <w:rFonts w:ascii="Gill Sans MT" w:hAnsi="Gill Sans MT"/>
        <w:color w:val="008080"/>
        <w:w w:val="145"/>
        <w:sz w:val="15"/>
        <w:szCs w:val="15"/>
      </w:rPr>
    </w:pPr>
  </w:p>
  <w:p w:rsidR="006F042A" w:rsidRDefault="006F042A" w:rsidP="00A9250D">
    <w:pPr>
      <w:pStyle w:val="Footer"/>
      <w:jc w:val="center"/>
      <w:rPr>
        <w:rFonts w:ascii="Gill Sans MT" w:hAnsi="Gill Sans MT"/>
        <w:color w:val="777772"/>
        <w:w w:val="145"/>
        <w:sz w:val="15"/>
        <w:szCs w:val="15"/>
      </w:rPr>
    </w:pPr>
    <w:r>
      <w:rPr>
        <w:rFonts w:ascii="Gill Sans MT" w:hAnsi="Gill Sans MT"/>
        <w:color w:val="777772"/>
        <w:w w:val="145"/>
        <w:sz w:val="15"/>
        <w:szCs w:val="15"/>
      </w:rPr>
      <w:t xml:space="preserve">11365 Ventura Boulevard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Studio City, California  91604-3148</w:t>
    </w:r>
  </w:p>
  <w:p w:rsidR="006F042A" w:rsidRDefault="006F042A" w:rsidP="00A9250D">
    <w:pPr>
      <w:pStyle w:val="Footer"/>
      <w:jc w:val="center"/>
      <w:rPr>
        <w:rFonts w:ascii="Gill Sans MT" w:hAnsi="Gill Sans MT"/>
        <w:color w:val="777772"/>
        <w:w w:val="145"/>
        <w:sz w:val="15"/>
        <w:szCs w:val="15"/>
      </w:rPr>
    </w:pPr>
    <w:r>
      <w:rPr>
        <w:rFonts w:ascii="Gill Sans MT" w:hAnsi="Gill Sans MT"/>
        <w:color w:val="777772"/>
        <w:w w:val="145"/>
        <w:sz w:val="15"/>
        <w:szCs w:val="15"/>
      </w:rPr>
      <w:t xml:space="preserve">Mailing Address:  </w:t>
    </w:r>
    <w:smartTag w:uri="urn:schemas-microsoft-com:office:smarttags" w:element="address">
      <w:smartTag w:uri="urn:schemas-microsoft-com:office:smarttags" w:element="Street">
        <w:r>
          <w:rPr>
            <w:rFonts w:ascii="Gill Sans MT" w:hAnsi="Gill Sans MT"/>
            <w:color w:val="777772"/>
            <w:w w:val="145"/>
            <w:sz w:val="15"/>
            <w:szCs w:val="15"/>
          </w:rPr>
          <w:t>P.O. Box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 1999</w:t>
      </w:r>
    </w:smartTag>
    <w:r>
      <w:rPr>
        <w:rFonts w:ascii="Gill Sans MT" w:hAnsi="Gill Sans MT"/>
        <w:color w:val="777772"/>
        <w:w w:val="145"/>
        <w:sz w:val="15"/>
        <w:szCs w:val="15"/>
      </w:rPr>
      <w:t xml:space="preserve">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</w:t>
    </w:r>
    <w:smartTag w:uri="urn:schemas-microsoft-com:office:smarttags" w:element="place">
      <w:smartTag w:uri="urn:schemas-microsoft-com:office:smarttags" w:element="City">
        <w:r>
          <w:rPr>
            <w:rFonts w:ascii="Gill Sans MT" w:hAnsi="Gill Sans MT"/>
            <w:color w:val="777772"/>
            <w:w w:val="145"/>
            <w:sz w:val="15"/>
            <w:szCs w:val="15"/>
          </w:rPr>
          <w:t>Studio City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, </w:t>
      </w:r>
      <w:smartTag w:uri="urn:schemas-microsoft-com:office:smarttags" w:element="State">
        <w:r>
          <w:rPr>
            <w:rFonts w:ascii="Gill Sans MT" w:hAnsi="Gill Sans MT"/>
            <w:color w:val="777772"/>
            <w:w w:val="145"/>
            <w:sz w:val="15"/>
            <w:szCs w:val="15"/>
          </w:rPr>
          <w:t>California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  </w:t>
      </w:r>
      <w:smartTag w:uri="urn:schemas-microsoft-com:office:smarttags" w:element="PostalCode">
        <w:r>
          <w:rPr>
            <w:rFonts w:ascii="Gill Sans MT" w:hAnsi="Gill Sans MT"/>
            <w:color w:val="777772"/>
            <w:w w:val="145"/>
            <w:sz w:val="15"/>
            <w:szCs w:val="15"/>
          </w:rPr>
          <w:t>91614-0999</w:t>
        </w:r>
      </w:smartTag>
    </w:smartTag>
  </w:p>
  <w:p w:rsidR="006F042A" w:rsidRDefault="006F042A" w:rsidP="00A9250D">
    <w:pPr>
      <w:pStyle w:val="Footer"/>
      <w:jc w:val="center"/>
    </w:pPr>
    <w:r>
      <w:rPr>
        <w:rFonts w:ascii="Gill Sans MT" w:hAnsi="Gill Sans MT"/>
        <w:color w:val="777772"/>
        <w:w w:val="145"/>
        <w:sz w:val="15"/>
        <w:szCs w:val="15"/>
      </w:rPr>
      <w:t xml:space="preserve">818 or 310.769-0007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ww.mpiphp.org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3CE" w:rsidRPr="00D4649D" w:rsidRDefault="002953CE" w:rsidP="002953CE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:rsidR="002953CE" w:rsidRPr="00D4649D" w:rsidRDefault="002953CE" w:rsidP="002953CE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:rsidR="002953CE" w:rsidRDefault="002953CE" w:rsidP="002953CE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D4649D">
      <w:rPr>
        <w:rFonts w:ascii="Gill Sans MT" w:hAnsi="Gill Sans MT"/>
        <w:color w:val="777772"/>
        <w:w w:val="145"/>
        <w:sz w:val="13"/>
        <w:szCs w:val="15"/>
      </w:rPr>
      <w:t>www.mpiphp.org</w:t>
    </w:r>
  </w:p>
  <w:p w:rsidR="002729CB" w:rsidRPr="003452BE" w:rsidRDefault="00D00F2C" w:rsidP="002953CE">
    <w:pPr>
      <w:pStyle w:val="Footer"/>
      <w:rPr>
        <w:rFonts w:ascii="BC C39 3 to 1 Narrow" w:hAnsi="BC C39 3 to 1 Narrow"/>
        <w:color w:val="777772"/>
        <w:w w:val="145"/>
        <w:sz w:val="48"/>
        <w:szCs w:val="48"/>
      </w:rPr>
    </w:pPr>
    <w:bookmarkStart w:id="8" w:name="sagitec2"/>
    <w:r>
      <w:rPr>
        <w:rFonts w:ascii="BC C39 3 to 1 Narrow" w:hAnsi="BC C39 3 to 1 Narrow"/>
        <w:color w:val="777772"/>
        <w:w w:val="145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color w:val="777772"/>
        <w:w w:val="145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color w:val="777772"/>
        <w:w w:val="145"/>
        <w:sz w:val="48"/>
        <w:szCs w:val="48"/>
      </w:rPr>
      <w:t>}</w:t>
    </w:r>
    <w:bookmarkEnd w:id="8"/>
  </w:p>
  <w:p w:rsidR="00A137B4" w:rsidRPr="00A137B4" w:rsidRDefault="00A137B4" w:rsidP="002953CE">
    <w:pPr>
      <w:pStyle w:val="Footer"/>
      <w:rPr>
        <w:rFonts w:ascii="Times New Roman" w:hAnsi="Times New Roman" w:cs="Times New Roman"/>
        <w:color w:val="777772"/>
        <w:w w:val="145"/>
        <w:sz w:val="18"/>
        <w:szCs w:val="18"/>
      </w:rPr>
    </w:pPr>
    <w:bookmarkStart w:id="9" w:name="sagitec1"/>
    <w:r>
      <w:rPr>
        <w:rFonts w:ascii="Times New Roman" w:hAnsi="Times New Roman" w:cs="Times New Roman"/>
        <w:color w:val="777772"/>
        <w:w w:val="145"/>
        <w:sz w:val="18"/>
        <w:szCs w:val="18"/>
      </w:rPr>
      <w:t>{</w:t>
    </w:r>
    <w:proofErr w:type="spellStart"/>
    <w:proofErr w:type="gramStart"/>
    <w:r>
      <w:rPr>
        <w:rFonts w:ascii="Times New Roman" w:hAnsi="Times New Roman" w:cs="Times New Roman"/>
        <w:color w:val="777772"/>
        <w:w w:val="145"/>
        <w:sz w:val="18"/>
        <w:szCs w:val="18"/>
      </w:rPr>
      <w:t>stdMbrParticipantMPID</w:t>
    </w:r>
    <w:proofErr w:type="spellEnd"/>
    <w:proofErr w:type="gramEnd"/>
    <w:r>
      <w:rPr>
        <w:rFonts w:ascii="Times New Roman" w:hAnsi="Times New Roman" w:cs="Times New Roman"/>
        <w:color w:val="777772"/>
        <w:w w:val="145"/>
        <w:sz w:val="18"/>
        <w:szCs w:val="18"/>
      </w:rPr>
      <w:t>}</w:t>
    </w:r>
    <w:bookmarkEnd w:id="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A30" w:rsidRDefault="00CF1A30" w:rsidP="00E45852">
      <w:pPr>
        <w:spacing w:after="0" w:line="240" w:lineRule="auto"/>
      </w:pPr>
      <w:r>
        <w:separator/>
      </w:r>
    </w:p>
  </w:footnote>
  <w:footnote w:type="continuationSeparator" w:id="0">
    <w:p w:rsidR="00CF1A30" w:rsidRDefault="00CF1A30" w:rsidP="00E4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42A" w:rsidRPr="00465DD6" w:rsidRDefault="006F042A">
    <w:pPr>
      <w:pStyle w:val="Header"/>
      <w:rPr>
        <w:rFonts w:ascii="Times New Roman" w:hAnsi="Times New Roman" w:cs="Times New Roman"/>
        <w:sz w:val="24"/>
        <w:szCs w:val="24"/>
      </w:rPr>
    </w:pPr>
    <w:r w:rsidRPr="00E45852">
      <w:rPr>
        <w:rFonts w:ascii="Times New Roman" w:hAnsi="Times New Roman" w:cs="Times New Roman"/>
        <w:sz w:val="24"/>
        <w:szCs w:val="24"/>
      </w:rPr>
      <w:t>Memorandum to Bob Lowe – Active Death Beneficiary</w:t>
    </w:r>
  </w:p>
  <w:p w:rsidR="007B15B8" w:rsidRDefault="007B15B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August 6, 2012</w:t>
    </w:r>
  </w:p>
  <w:p w:rsidR="006F042A" w:rsidRPr="00E45852" w:rsidRDefault="006F042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Page </w:t>
    </w:r>
    <w:r w:rsidR="00F469BE"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469B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="00F469BE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42A" w:rsidRDefault="00CF1A30" w:rsidP="002953CE">
    <w:pPr>
      <w:pStyle w:val="Header"/>
      <w:tabs>
        <w:tab w:val="clear" w:pos="4680"/>
        <w:tab w:val="clear" w:pos="9360"/>
        <w:tab w:val="left" w:pos="4347"/>
        <w:tab w:val="left" w:pos="5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1.75pt;margin-top:8.8pt;width:62.9pt;height:18.2pt;z-index:251658240;mso-width-relative:margin;mso-height-relative:margin" strokecolor="white [3212]">
          <v:textbox style="mso-next-textbox:#_x0000_s2049">
            <w:txbxContent>
              <w:p w:rsidR="009F1260" w:rsidRPr="002900CF" w:rsidRDefault="009F1260" w:rsidP="009F1260">
                <w:pPr>
                  <w:rPr>
                    <w:color w:val="FFFFFF" w:themeColor="background1"/>
                  </w:rPr>
                </w:pPr>
                <w:r w:rsidRPr="002900CF">
                  <w:rPr>
                    <w:color w:val="FFFFFF" w:themeColor="background1"/>
                  </w:rPr>
                  <w:t>v4: 5-8-14</w:t>
                </w:r>
              </w:p>
            </w:txbxContent>
          </v:textbox>
        </v:shape>
      </w:pict>
    </w:r>
    <w:r w:rsidR="006F042A">
      <w:rPr>
        <w:noProof/>
      </w:rPr>
      <w:drawing>
        <wp:inline distT="0" distB="0" distL="0" distR="0">
          <wp:extent cx="2096063" cy="8595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3" cy="8595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F042A">
      <w:tab/>
    </w:r>
    <w:r w:rsidR="006F042A">
      <w:tab/>
    </w:r>
  </w:p>
  <w:p w:rsidR="006F042A" w:rsidRDefault="006F042A" w:rsidP="00785BD9">
    <w:pPr>
      <w:pStyle w:val="Header"/>
      <w:tabs>
        <w:tab w:val="clear" w:pos="4680"/>
        <w:tab w:val="clear" w:pos="9360"/>
        <w:tab w:val="left" w:pos="5360"/>
      </w:tabs>
      <w:ind w:left="-8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2203"/>
    <w:multiLevelType w:val="hybridMultilevel"/>
    <w:tmpl w:val="25B2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81F6E"/>
    <w:multiLevelType w:val="hybridMultilevel"/>
    <w:tmpl w:val="E744C6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847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66811C5"/>
    <w:multiLevelType w:val="hybridMultilevel"/>
    <w:tmpl w:val="E33AB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E7A2C"/>
    <w:multiLevelType w:val="hybridMultilevel"/>
    <w:tmpl w:val="8CB4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2641A"/>
    <w:multiLevelType w:val="hybridMultilevel"/>
    <w:tmpl w:val="FB940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AD5D17"/>
    <w:multiLevelType w:val="hybridMultilevel"/>
    <w:tmpl w:val="81E4A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E5397B"/>
    <w:multiLevelType w:val="hybridMultilevel"/>
    <w:tmpl w:val="D14CE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2F2498"/>
    <w:multiLevelType w:val="hybridMultilevel"/>
    <w:tmpl w:val="ADF4E56E"/>
    <w:lvl w:ilvl="0" w:tplc="371A530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A54B91"/>
    <w:multiLevelType w:val="hybridMultilevel"/>
    <w:tmpl w:val="75B64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1E52CB"/>
    <w:multiLevelType w:val="hybridMultilevel"/>
    <w:tmpl w:val="11AC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F13B6"/>
    <w:multiLevelType w:val="hybridMultilevel"/>
    <w:tmpl w:val="D50C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00371"/>
    <w:multiLevelType w:val="hybridMultilevel"/>
    <w:tmpl w:val="4D04F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95F"/>
    <w:rsid w:val="00030E6D"/>
    <w:rsid w:val="0003459D"/>
    <w:rsid w:val="000361CC"/>
    <w:rsid w:val="000412C0"/>
    <w:rsid w:val="00042D59"/>
    <w:rsid w:val="00044867"/>
    <w:rsid w:val="000644E8"/>
    <w:rsid w:val="000762D2"/>
    <w:rsid w:val="0008403D"/>
    <w:rsid w:val="00084C6F"/>
    <w:rsid w:val="0008539E"/>
    <w:rsid w:val="0009210E"/>
    <w:rsid w:val="000A00C0"/>
    <w:rsid w:val="000A466D"/>
    <w:rsid w:val="000A6B04"/>
    <w:rsid w:val="000B68CE"/>
    <w:rsid w:val="000B751E"/>
    <w:rsid w:val="000D1178"/>
    <w:rsid w:val="00100054"/>
    <w:rsid w:val="0012223A"/>
    <w:rsid w:val="001241CE"/>
    <w:rsid w:val="00126BEC"/>
    <w:rsid w:val="00127474"/>
    <w:rsid w:val="001302CB"/>
    <w:rsid w:val="001305D6"/>
    <w:rsid w:val="001463BF"/>
    <w:rsid w:val="00172239"/>
    <w:rsid w:val="00173A29"/>
    <w:rsid w:val="00186D1E"/>
    <w:rsid w:val="00187118"/>
    <w:rsid w:val="001E772C"/>
    <w:rsid w:val="001F6C18"/>
    <w:rsid w:val="00200CBF"/>
    <w:rsid w:val="00214186"/>
    <w:rsid w:val="002359C1"/>
    <w:rsid w:val="00236B99"/>
    <w:rsid w:val="0024712A"/>
    <w:rsid w:val="0026032C"/>
    <w:rsid w:val="002729CB"/>
    <w:rsid w:val="00273FED"/>
    <w:rsid w:val="00277F6C"/>
    <w:rsid w:val="002900CF"/>
    <w:rsid w:val="002917F9"/>
    <w:rsid w:val="002953CE"/>
    <w:rsid w:val="002A1BA6"/>
    <w:rsid w:val="002B720D"/>
    <w:rsid w:val="002D3667"/>
    <w:rsid w:val="002D580C"/>
    <w:rsid w:val="002F6D96"/>
    <w:rsid w:val="002F7DDA"/>
    <w:rsid w:val="0030319D"/>
    <w:rsid w:val="003254A5"/>
    <w:rsid w:val="003260FA"/>
    <w:rsid w:val="00332C6B"/>
    <w:rsid w:val="003452BE"/>
    <w:rsid w:val="0035174D"/>
    <w:rsid w:val="00354D24"/>
    <w:rsid w:val="003743D3"/>
    <w:rsid w:val="00385B1D"/>
    <w:rsid w:val="0039764B"/>
    <w:rsid w:val="003978A2"/>
    <w:rsid w:val="003A1936"/>
    <w:rsid w:val="003B0B82"/>
    <w:rsid w:val="003C12A9"/>
    <w:rsid w:val="003C4814"/>
    <w:rsid w:val="003C518C"/>
    <w:rsid w:val="003D28CF"/>
    <w:rsid w:val="003D796E"/>
    <w:rsid w:val="003E4C13"/>
    <w:rsid w:val="003E7A2A"/>
    <w:rsid w:val="00402CFF"/>
    <w:rsid w:val="00403C81"/>
    <w:rsid w:val="004102C3"/>
    <w:rsid w:val="00411420"/>
    <w:rsid w:val="004211E7"/>
    <w:rsid w:val="0042361B"/>
    <w:rsid w:val="00425DE0"/>
    <w:rsid w:val="004444D9"/>
    <w:rsid w:val="00453F09"/>
    <w:rsid w:val="004541C1"/>
    <w:rsid w:val="00465DD6"/>
    <w:rsid w:val="00470F16"/>
    <w:rsid w:val="00476730"/>
    <w:rsid w:val="004845B4"/>
    <w:rsid w:val="00492896"/>
    <w:rsid w:val="004A49CD"/>
    <w:rsid w:val="004A781A"/>
    <w:rsid w:val="004A7F84"/>
    <w:rsid w:val="004B5FA9"/>
    <w:rsid w:val="004E0BFA"/>
    <w:rsid w:val="004E62B1"/>
    <w:rsid w:val="004F6645"/>
    <w:rsid w:val="004F6CF5"/>
    <w:rsid w:val="004F7C0D"/>
    <w:rsid w:val="0050103F"/>
    <w:rsid w:val="00504219"/>
    <w:rsid w:val="00506A54"/>
    <w:rsid w:val="00514D1A"/>
    <w:rsid w:val="00523224"/>
    <w:rsid w:val="00524E52"/>
    <w:rsid w:val="0054051F"/>
    <w:rsid w:val="00542A98"/>
    <w:rsid w:val="00543E62"/>
    <w:rsid w:val="00554732"/>
    <w:rsid w:val="00557415"/>
    <w:rsid w:val="00557533"/>
    <w:rsid w:val="00560573"/>
    <w:rsid w:val="00565296"/>
    <w:rsid w:val="005801AE"/>
    <w:rsid w:val="00580C65"/>
    <w:rsid w:val="00584547"/>
    <w:rsid w:val="005935A8"/>
    <w:rsid w:val="005A2B1D"/>
    <w:rsid w:val="005B7023"/>
    <w:rsid w:val="005C0B2D"/>
    <w:rsid w:val="005D1650"/>
    <w:rsid w:val="00600D2E"/>
    <w:rsid w:val="00613A0F"/>
    <w:rsid w:val="0064300A"/>
    <w:rsid w:val="0065364B"/>
    <w:rsid w:val="006565E3"/>
    <w:rsid w:val="00666780"/>
    <w:rsid w:val="00676514"/>
    <w:rsid w:val="00677D11"/>
    <w:rsid w:val="0068179F"/>
    <w:rsid w:val="006B0643"/>
    <w:rsid w:val="006B1126"/>
    <w:rsid w:val="006E3B31"/>
    <w:rsid w:val="006F042A"/>
    <w:rsid w:val="00701DB7"/>
    <w:rsid w:val="007046E3"/>
    <w:rsid w:val="00704ED3"/>
    <w:rsid w:val="00705E62"/>
    <w:rsid w:val="007240B1"/>
    <w:rsid w:val="007357C7"/>
    <w:rsid w:val="00736E35"/>
    <w:rsid w:val="00746AFE"/>
    <w:rsid w:val="007541B8"/>
    <w:rsid w:val="007605DC"/>
    <w:rsid w:val="007740CF"/>
    <w:rsid w:val="00781E4B"/>
    <w:rsid w:val="00785BD9"/>
    <w:rsid w:val="00795544"/>
    <w:rsid w:val="00796532"/>
    <w:rsid w:val="007A0993"/>
    <w:rsid w:val="007B15B8"/>
    <w:rsid w:val="007B5243"/>
    <w:rsid w:val="007C4F50"/>
    <w:rsid w:val="007D1DFA"/>
    <w:rsid w:val="007E1C3A"/>
    <w:rsid w:val="007E1FDB"/>
    <w:rsid w:val="007F05C0"/>
    <w:rsid w:val="007F2EB6"/>
    <w:rsid w:val="00825194"/>
    <w:rsid w:val="00837D59"/>
    <w:rsid w:val="008475DE"/>
    <w:rsid w:val="00850754"/>
    <w:rsid w:val="008540C8"/>
    <w:rsid w:val="00866AAE"/>
    <w:rsid w:val="00875C4E"/>
    <w:rsid w:val="008802D9"/>
    <w:rsid w:val="00885148"/>
    <w:rsid w:val="00886EF6"/>
    <w:rsid w:val="00890537"/>
    <w:rsid w:val="008A06A0"/>
    <w:rsid w:val="008A1899"/>
    <w:rsid w:val="008A5DB7"/>
    <w:rsid w:val="008A77F6"/>
    <w:rsid w:val="008B29BE"/>
    <w:rsid w:val="008D3A92"/>
    <w:rsid w:val="008E57EF"/>
    <w:rsid w:val="008F2049"/>
    <w:rsid w:val="008F6393"/>
    <w:rsid w:val="0091013F"/>
    <w:rsid w:val="00915615"/>
    <w:rsid w:val="00933EC2"/>
    <w:rsid w:val="00945D4F"/>
    <w:rsid w:val="009521B1"/>
    <w:rsid w:val="00963DD1"/>
    <w:rsid w:val="0097542C"/>
    <w:rsid w:val="009970AA"/>
    <w:rsid w:val="009A558E"/>
    <w:rsid w:val="009B06A0"/>
    <w:rsid w:val="009E58F2"/>
    <w:rsid w:val="009E608D"/>
    <w:rsid w:val="009F1260"/>
    <w:rsid w:val="00A053F7"/>
    <w:rsid w:val="00A137B4"/>
    <w:rsid w:val="00A32486"/>
    <w:rsid w:val="00A40290"/>
    <w:rsid w:val="00A542A2"/>
    <w:rsid w:val="00A6094E"/>
    <w:rsid w:val="00A7061E"/>
    <w:rsid w:val="00A725BE"/>
    <w:rsid w:val="00A73E85"/>
    <w:rsid w:val="00A74132"/>
    <w:rsid w:val="00A873FA"/>
    <w:rsid w:val="00A9250D"/>
    <w:rsid w:val="00A927EB"/>
    <w:rsid w:val="00A93B11"/>
    <w:rsid w:val="00A95BAB"/>
    <w:rsid w:val="00AC0121"/>
    <w:rsid w:val="00AF1F76"/>
    <w:rsid w:val="00AF7CBD"/>
    <w:rsid w:val="00B05AA5"/>
    <w:rsid w:val="00B270A8"/>
    <w:rsid w:val="00B311A2"/>
    <w:rsid w:val="00B33F82"/>
    <w:rsid w:val="00B34749"/>
    <w:rsid w:val="00B43ABA"/>
    <w:rsid w:val="00B47BBE"/>
    <w:rsid w:val="00B51C0B"/>
    <w:rsid w:val="00B54C6E"/>
    <w:rsid w:val="00B561EC"/>
    <w:rsid w:val="00B74321"/>
    <w:rsid w:val="00B76E23"/>
    <w:rsid w:val="00BA37D6"/>
    <w:rsid w:val="00BB3453"/>
    <w:rsid w:val="00BC38E1"/>
    <w:rsid w:val="00BD6BC7"/>
    <w:rsid w:val="00BE7BE7"/>
    <w:rsid w:val="00BF1C99"/>
    <w:rsid w:val="00BF2FE7"/>
    <w:rsid w:val="00BF3FBD"/>
    <w:rsid w:val="00BF6884"/>
    <w:rsid w:val="00C07A1B"/>
    <w:rsid w:val="00C174FE"/>
    <w:rsid w:val="00C21021"/>
    <w:rsid w:val="00C6082E"/>
    <w:rsid w:val="00C640F1"/>
    <w:rsid w:val="00C8442B"/>
    <w:rsid w:val="00C91E36"/>
    <w:rsid w:val="00C926BA"/>
    <w:rsid w:val="00CA1783"/>
    <w:rsid w:val="00CA370B"/>
    <w:rsid w:val="00CB6784"/>
    <w:rsid w:val="00CD0C69"/>
    <w:rsid w:val="00CF1A30"/>
    <w:rsid w:val="00CF30D6"/>
    <w:rsid w:val="00CF763A"/>
    <w:rsid w:val="00D00F2C"/>
    <w:rsid w:val="00D1760A"/>
    <w:rsid w:val="00D27A60"/>
    <w:rsid w:val="00D531B1"/>
    <w:rsid w:val="00D56748"/>
    <w:rsid w:val="00D56B00"/>
    <w:rsid w:val="00D620EE"/>
    <w:rsid w:val="00D646F0"/>
    <w:rsid w:val="00D72737"/>
    <w:rsid w:val="00D84B1E"/>
    <w:rsid w:val="00D901B9"/>
    <w:rsid w:val="00DA0199"/>
    <w:rsid w:val="00DC182C"/>
    <w:rsid w:val="00DC2577"/>
    <w:rsid w:val="00DD7D0E"/>
    <w:rsid w:val="00DE6937"/>
    <w:rsid w:val="00DF6587"/>
    <w:rsid w:val="00E100F6"/>
    <w:rsid w:val="00E17D35"/>
    <w:rsid w:val="00E17E80"/>
    <w:rsid w:val="00E23045"/>
    <w:rsid w:val="00E35B3D"/>
    <w:rsid w:val="00E404A1"/>
    <w:rsid w:val="00E40904"/>
    <w:rsid w:val="00E416E4"/>
    <w:rsid w:val="00E45852"/>
    <w:rsid w:val="00E501AA"/>
    <w:rsid w:val="00E749C6"/>
    <w:rsid w:val="00E7595F"/>
    <w:rsid w:val="00EA61AC"/>
    <w:rsid w:val="00EC12E0"/>
    <w:rsid w:val="00ED0077"/>
    <w:rsid w:val="00EE0E90"/>
    <w:rsid w:val="00EE2942"/>
    <w:rsid w:val="00EE58C2"/>
    <w:rsid w:val="00EF4518"/>
    <w:rsid w:val="00F01006"/>
    <w:rsid w:val="00F07F27"/>
    <w:rsid w:val="00F15581"/>
    <w:rsid w:val="00F16AFA"/>
    <w:rsid w:val="00F22129"/>
    <w:rsid w:val="00F242A1"/>
    <w:rsid w:val="00F31079"/>
    <w:rsid w:val="00F32CBF"/>
    <w:rsid w:val="00F33462"/>
    <w:rsid w:val="00F469BE"/>
    <w:rsid w:val="00F55A1F"/>
    <w:rsid w:val="00F76921"/>
    <w:rsid w:val="00F77978"/>
    <w:rsid w:val="00F86A84"/>
    <w:rsid w:val="00F90221"/>
    <w:rsid w:val="00FC52A6"/>
    <w:rsid w:val="00FC56F6"/>
    <w:rsid w:val="00FD60AE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52"/>
  </w:style>
  <w:style w:type="paragraph" w:styleId="Footer">
    <w:name w:val="footer"/>
    <w:basedOn w:val="Normal"/>
    <w:link w:val="FooterChar"/>
    <w:uiPriority w:val="99"/>
    <w:unhideWhenUsed/>
    <w:rsid w:val="00E45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52"/>
  </w:style>
  <w:style w:type="paragraph" w:styleId="ListParagraph">
    <w:name w:val="List Paragraph"/>
    <w:basedOn w:val="Normal"/>
    <w:uiPriority w:val="34"/>
    <w:qFormat/>
    <w:rsid w:val="008802D9"/>
    <w:pPr>
      <w:numPr>
        <w:numId w:val="10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411420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11420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7357C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billus\Application%20Data\Microsoft\Templates\MEMOS\Blank%20Memo%20format%20to%20use%20Pre-printed%20Letterhead%20-%20October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Draft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98CB5-AECE-46A0-9D5E-5D17F203C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E83EA6C-30ED-4055-BEE1-83286DD46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5BC10-4854-4584-AF0C-0A9689442433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C2BE1447-0FB0-4BEA-8161-6EF5D328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Memo format to use Pre-printed Letterhead - October 2010.dotx</Template>
  <TotalTime>42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Re-employment Merged Plan</vt:lpstr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Re-employment Merged Plan</dc:title>
  <dc:description>Completed</dc:description>
  <cp:lastModifiedBy>Mamata Rout</cp:lastModifiedBy>
  <cp:revision>41</cp:revision>
  <cp:lastPrinted>2017-03-21T17:30:00Z</cp:lastPrinted>
  <dcterms:created xsi:type="dcterms:W3CDTF">2012-09-14T19:10:00Z</dcterms:created>
  <dcterms:modified xsi:type="dcterms:W3CDTF">2017-03-21T17:35:00Z</dcterms:modified>
  <cp:category>Re-employment</cp:category>
  <cp:contentStatus>current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